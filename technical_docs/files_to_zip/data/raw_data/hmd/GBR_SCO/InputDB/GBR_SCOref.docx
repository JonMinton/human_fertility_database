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A6" w:rsidRDefault="00122EA6" w:rsidP="00122EA6">
      <w:pPr>
        <w:pStyle w:val="PreformattedText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RefCode</w:t>
      </w:r>
      <w:proofErr w:type="spellEnd"/>
    </w:p>
    <w:p w:rsidR="00122EA6" w:rsidRDefault="00122EA6" w:rsidP="00122EA6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1</w:t>
      </w:r>
    </w:p>
    <w:p w:rsidR="00122EA6" w:rsidRDefault="00122EA6" w:rsidP="00122EA6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Source </w:t>
      </w:r>
    </w:p>
    <w:p w:rsidR="00122EA6" w:rsidRPr="00122EA6" w:rsidRDefault="00122EA6" w:rsidP="00122EA6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/>
              <w:sz w:val="24"/>
            </w:rPr>
            <w:t>Scotland</w:t>
          </w:r>
        </w:smartTag>
      </w:smartTag>
      <w:r>
        <w:rPr>
          <w:rFonts w:ascii="Arial" w:hAnsi="Arial"/>
          <w:sz w:val="24"/>
        </w:rPr>
        <w:t xml:space="preserve">. Live births by sex, 1855-2006. Retrieved </w:t>
      </w:r>
      <w:smartTag w:uri="urn:schemas-microsoft-com:office:smarttags" w:element="date">
        <w:smartTagPr>
          <w:attr w:name="Year" w:val="2008"/>
          <w:attr w:name="Day" w:val="27"/>
          <w:attr w:name="Month" w:val="5"/>
        </w:smartTagPr>
        <w:r>
          <w:rPr>
            <w:rFonts w:ascii="Arial" w:hAnsi="Arial"/>
            <w:sz w:val="24"/>
          </w:rPr>
          <w:t>27 May 2008</w:t>
        </w:r>
      </w:smartTag>
      <w:r>
        <w:rPr>
          <w:rFonts w:ascii="Arial" w:hAnsi="Arial"/>
          <w:sz w:val="24"/>
        </w:rPr>
        <w:t xml:space="preserve"> (</w:t>
      </w:r>
      <w:r w:rsidRPr="00122EA6">
        <w:rPr>
          <w:rFonts w:ascii="Arial" w:hAnsi="Arial"/>
          <w:sz w:val="24"/>
        </w:rPr>
        <w:t>http://www.gro-scotland.gov.uk</w:t>
      </w:r>
      <w:r>
        <w:rPr>
          <w:rFonts w:ascii="Arial" w:hAnsi="Arial"/>
          <w:sz w:val="24"/>
        </w:rPr>
        <w:t>).</w:t>
      </w:r>
    </w:p>
    <w:p w:rsidR="00122EA6" w:rsidRDefault="00122EA6" w:rsidP="00122EA6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Comments</w:t>
      </w:r>
    </w:p>
    <w:p w:rsidR="00122EA6" w:rsidRDefault="00122EA6" w:rsidP="00122EA6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(Births) Live births by sex, 1855-2006. </w:t>
      </w:r>
    </w:p>
    <w:p w:rsidR="00122EA6" w:rsidRPr="007E44DD" w:rsidRDefault="00122EA6" w:rsidP="00122EA6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Date</w:t>
      </w:r>
    </w:p>
    <w:p w:rsidR="00122EA6" w:rsidRPr="007E44DD" w:rsidRDefault="00122EA6" w:rsidP="00122EA6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27.05.2008</w:t>
      </w:r>
    </w:p>
    <w:p w:rsidR="00122EA6" w:rsidRPr="007E44DD" w:rsidRDefault="00122EA6" w:rsidP="00122EA6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122EA6" w:rsidRPr="007E44DD" w:rsidRDefault="00122EA6" w:rsidP="00122EA6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Domantas Jasilionis (jasilionis@demogr.mpg.de)</w:t>
      </w:r>
    </w:p>
    <w:p w:rsidR="00122EA6" w:rsidRPr="007E44DD" w:rsidRDefault="00122EA6">
      <w:pPr>
        <w:pStyle w:val="PreformattedText"/>
        <w:rPr>
          <w:rFonts w:ascii="Arial" w:hAnsi="Arial"/>
          <w:sz w:val="24"/>
          <w:lang w:val="fr-FR"/>
        </w:rPr>
      </w:pPr>
    </w:p>
    <w:p w:rsidR="00DC6EEF" w:rsidRPr="00A218FC" w:rsidRDefault="00DC6EEF" w:rsidP="00DC6EEF">
      <w:pPr>
        <w:pStyle w:val="PreformattedText"/>
        <w:rPr>
          <w:rFonts w:ascii="Arial" w:hAnsi="Arial"/>
          <w:sz w:val="24"/>
        </w:rPr>
      </w:pPr>
      <w:proofErr w:type="spellStart"/>
      <w:r w:rsidRPr="00A218FC">
        <w:rPr>
          <w:rFonts w:ascii="Arial" w:hAnsi="Arial"/>
          <w:sz w:val="24"/>
        </w:rPr>
        <w:t>RefCode</w:t>
      </w:r>
      <w:proofErr w:type="spellEnd"/>
    </w:p>
    <w:p w:rsidR="00DC6EEF" w:rsidRPr="00A218FC" w:rsidRDefault="00DC6EEF" w:rsidP="00DC6EEF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2</w:t>
      </w:r>
    </w:p>
    <w:p w:rsidR="00DC6EEF" w:rsidRPr="00A218FC" w:rsidRDefault="00DC6EEF" w:rsidP="00DC6EEF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Source </w:t>
      </w:r>
    </w:p>
    <w:p w:rsidR="00DC6EEF" w:rsidRPr="00A218FC" w:rsidRDefault="00DC6EEF" w:rsidP="00DC6EEF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 w:rsidRPr="00A218FC">
            <w:rPr>
              <w:rFonts w:ascii="Arial" w:hAnsi="Arial"/>
              <w:sz w:val="24"/>
            </w:rPr>
            <w:t>Scotland</w:t>
          </w:r>
        </w:smartTag>
      </w:smartTag>
      <w:r w:rsidRPr="00A218FC">
        <w:rPr>
          <w:rFonts w:ascii="Arial" w:hAnsi="Arial"/>
          <w:sz w:val="24"/>
        </w:rPr>
        <w:t>. Deaths by sex and age group, 1855-</w:t>
      </w:r>
      <w:r w:rsidR="00EE54AA" w:rsidRPr="00A218FC">
        <w:rPr>
          <w:rFonts w:ascii="Arial" w:hAnsi="Arial"/>
          <w:sz w:val="24"/>
        </w:rPr>
        <w:t>1962</w:t>
      </w:r>
      <w:r w:rsidRPr="00A218FC">
        <w:rPr>
          <w:rFonts w:ascii="Arial" w:hAnsi="Arial"/>
          <w:sz w:val="24"/>
        </w:rPr>
        <w:t xml:space="preserve">. </w:t>
      </w:r>
      <w:r w:rsidR="00840E16" w:rsidRPr="00A218FC">
        <w:rPr>
          <w:rFonts w:ascii="Arial" w:hAnsi="Arial"/>
          <w:sz w:val="24"/>
        </w:rPr>
        <w:t xml:space="preserve">Unpublished tables. </w:t>
      </w:r>
    </w:p>
    <w:p w:rsidR="00DC6EEF" w:rsidRPr="00A218FC" w:rsidRDefault="00DC6EEF" w:rsidP="00DC6EEF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Comments</w:t>
      </w:r>
    </w:p>
    <w:p w:rsidR="00DC6EEF" w:rsidRPr="00A218FC" w:rsidRDefault="00DC6EEF" w:rsidP="00DC6EEF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(</w:t>
      </w:r>
      <w:r w:rsidR="00A218FC" w:rsidRPr="00A218FC">
        <w:rPr>
          <w:rFonts w:ascii="Arial" w:hAnsi="Arial"/>
          <w:sz w:val="24"/>
        </w:rPr>
        <w:t>Death</w:t>
      </w:r>
      <w:r w:rsidRPr="00A218FC">
        <w:rPr>
          <w:rFonts w:ascii="Arial" w:hAnsi="Arial"/>
          <w:sz w:val="24"/>
        </w:rPr>
        <w:t xml:space="preserve">s) </w:t>
      </w:r>
      <w:r w:rsidR="00EE54AA" w:rsidRPr="00A218FC">
        <w:rPr>
          <w:rFonts w:ascii="Arial" w:hAnsi="Arial"/>
          <w:sz w:val="24"/>
        </w:rPr>
        <w:t>Deaths by five year age group and sex</w:t>
      </w:r>
      <w:r w:rsidRPr="00A218FC">
        <w:rPr>
          <w:rFonts w:ascii="Arial" w:hAnsi="Arial"/>
          <w:sz w:val="24"/>
        </w:rPr>
        <w:t>, 1855-</w:t>
      </w:r>
      <w:r w:rsidR="00EE54AA" w:rsidRPr="00A218FC">
        <w:rPr>
          <w:rFonts w:ascii="Arial" w:hAnsi="Arial"/>
          <w:sz w:val="24"/>
        </w:rPr>
        <w:t>1962 (</w:t>
      </w:r>
      <w:r w:rsidR="00840E16" w:rsidRPr="00A218FC">
        <w:rPr>
          <w:rFonts w:ascii="Arial" w:hAnsi="Arial"/>
          <w:sz w:val="24"/>
        </w:rPr>
        <w:t>up to</w:t>
      </w:r>
      <w:r w:rsidR="00EE54AA" w:rsidRPr="00A218FC">
        <w:rPr>
          <w:rFonts w:ascii="Arial" w:hAnsi="Arial"/>
          <w:sz w:val="24"/>
        </w:rPr>
        <w:t xml:space="preserve"> age 5 – by single year </w:t>
      </w:r>
      <w:r w:rsidR="00502FB1">
        <w:rPr>
          <w:rFonts w:ascii="Arial" w:hAnsi="Arial"/>
          <w:sz w:val="24"/>
        </w:rPr>
        <w:t xml:space="preserve">of </w:t>
      </w:r>
      <w:r w:rsidR="00EE54AA" w:rsidRPr="00A218FC">
        <w:rPr>
          <w:rFonts w:ascii="Arial" w:hAnsi="Arial"/>
          <w:sz w:val="24"/>
        </w:rPr>
        <w:t>age)</w:t>
      </w:r>
      <w:r w:rsidRPr="00A218FC">
        <w:rPr>
          <w:rFonts w:ascii="Arial" w:hAnsi="Arial"/>
          <w:sz w:val="24"/>
        </w:rPr>
        <w:t xml:space="preserve">. </w:t>
      </w:r>
      <w:r w:rsidR="00A3417A">
        <w:rPr>
          <w:rFonts w:ascii="Arial" w:hAnsi="Arial"/>
          <w:sz w:val="24"/>
        </w:rPr>
        <w:t xml:space="preserve"> </w:t>
      </w:r>
      <w:r w:rsidR="00A3417A" w:rsidRPr="00A218FC">
        <w:rPr>
          <w:rFonts w:ascii="Arial" w:hAnsi="Arial"/>
          <w:sz w:val="24"/>
        </w:rPr>
        <w:t xml:space="preserve">Data were received by email from the </w:t>
      </w:r>
      <w:smartTag w:uri="urn:schemas-microsoft-com:office:smarttags" w:element="stockticker">
        <w:r w:rsidR="00A3417A" w:rsidRPr="00A218FC">
          <w:rPr>
            <w:rFonts w:ascii="Arial" w:hAnsi="Arial"/>
            <w:sz w:val="24"/>
          </w:rPr>
          <w:t>GRO</w:t>
        </w:r>
      </w:smartTag>
      <w:r w:rsidR="00A3417A" w:rsidRPr="00A218FC">
        <w:rPr>
          <w:rFonts w:ascii="Arial" w:hAnsi="Arial"/>
          <w:sz w:val="24"/>
        </w:rPr>
        <w:t xml:space="preserve"> Scotland on 16.06.2004.</w:t>
      </w:r>
    </w:p>
    <w:p w:rsidR="00DC6EEF" w:rsidRPr="007E44DD" w:rsidRDefault="00DC6EEF" w:rsidP="00DC6EEF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Date</w:t>
      </w:r>
    </w:p>
    <w:p w:rsidR="00DC6EEF" w:rsidRPr="007E44DD" w:rsidRDefault="00DC6EEF" w:rsidP="00DC6EEF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27.05.2008</w:t>
      </w:r>
    </w:p>
    <w:p w:rsidR="00DC6EEF" w:rsidRPr="007E44DD" w:rsidRDefault="00DC6EEF" w:rsidP="00DC6EEF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DC6EEF" w:rsidRPr="007E44DD" w:rsidRDefault="00DC6EEF" w:rsidP="00DC6EEF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Domantas Jasilionis (jasilionis@demogr.mpg.de)</w:t>
      </w:r>
    </w:p>
    <w:p w:rsidR="005A5081" w:rsidRPr="007E44DD" w:rsidRDefault="005A5081">
      <w:pPr>
        <w:pStyle w:val="PreformattedText"/>
        <w:rPr>
          <w:rFonts w:ascii="Arial" w:hAnsi="Arial"/>
          <w:sz w:val="24"/>
          <w:lang w:val="fr-FR"/>
        </w:rPr>
      </w:pPr>
    </w:p>
    <w:p w:rsidR="00840E16" w:rsidRPr="00A218FC" w:rsidRDefault="00840E16" w:rsidP="00840E16">
      <w:pPr>
        <w:pStyle w:val="PreformattedText"/>
        <w:rPr>
          <w:rFonts w:ascii="Arial" w:hAnsi="Arial"/>
          <w:sz w:val="24"/>
        </w:rPr>
      </w:pPr>
      <w:proofErr w:type="spellStart"/>
      <w:r w:rsidRPr="00A218FC">
        <w:rPr>
          <w:rFonts w:ascii="Arial" w:hAnsi="Arial"/>
          <w:sz w:val="24"/>
        </w:rPr>
        <w:t>RefCode</w:t>
      </w:r>
      <w:proofErr w:type="spellEnd"/>
    </w:p>
    <w:p w:rsidR="00840E16" w:rsidRPr="00A218FC" w:rsidRDefault="00A218FC" w:rsidP="00840E16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3</w:t>
      </w:r>
    </w:p>
    <w:p w:rsidR="00840E16" w:rsidRPr="00A218FC" w:rsidRDefault="00840E16" w:rsidP="00840E16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Source </w:t>
      </w:r>
    </w:p>
    <w:p w:rsidR="00840E16" w:rsidRPr="00A218FC" w:rsidRDefault="00840E16" w:rsidP="00840E16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 w:rsidRPr="00A218FC">
            <w:rPr>
              <w:rFonts w:ascii="Arial" w:hAnsi="Arial"/>
              <w:sz w:val="24"/>
            </w:rPr>
            <w:t>Scotland</w:t>
          </w:r>
        </w:smartTag>
      </w:smartTag>
      <w:r w:rsidRPr="00A218FC">
        <w:rPr>
          <w:rFonts w:ascii="Arial" w:hAnsi="Arial"/>
          <w:sz w:val="24"/>
        </w:rPr>
        <w:t>. Deaths by sex and age, 1</w:t>
      </w:r>
      <w:r w:rsidR="00A218FC" w:rsidRPr="00A218FC">
        <w:rPr>
          <w:rFonts w:ascii="Arial" w:hAnsi="Arial"/>
          <w:sz w:val="24"/>
        </w:rPr>
        <w:t>963</w:t>
      </w:r>
      <w:r w:rsidRPr="00A218FC">
        <w:rPr>
          <w:rFonts w:ascii="Arial" w:hAnsi="Arial"/>
          <w:sz w:val="24"/>
        </w:rPr>
        <w:t>-19</w:t>
      </w:r>
      <w:r w:rsidR="00A218FC" w:rsidRPr="00A218FC">
        <w:rPr>
          <w:rFonts w:ascii="Arial" w:hAnsi="Arial"/>
          <w:sz w:val="24"/>
        </w:rPr>
        <w:t>95</w:t>
      </w:r>
      <w:r w:rsidRPr="00A218FC">
        <w:rPr>
          <w:rFonts w:ascii="Arial" w:hAnsi="Arial"/>
          <w:sz w:val="24"/>
        </w:rPr>
        <w:t xml:space="preserve">. Unpublished tables. </w:t>
      </w:r>
    </w:p>
    <w:p w:rsidR="00840E16" w:rsidRPr="00A218FC" w:rsidRDefault="00840E16" w:rsidP="00840E16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Comments</w:t>
      </w:r>
    </w:p>
    <w:p w:rsidR="00840E16" w:rsidRPr="00A218FC" w:rsidRDefault="00840E16" w:rsidP="00840E16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(</w:t>
      </w:r>
      <w:r w:rsidR="00F568E7">
        <w:rPr>
          <w:rFonts w:ascii="Arial" w:hAnsi="Arial"/>
          <w:sz w:val="24"/>
        </w:rPr>
        <w:t>Dea</w:t>
      </w:r>
      <w:r w:rsidRPr="00A218FC">
        <w:rPr>
          <w:rFonts w:ascii="Arial" w:hAnsi="Arial"/>
          <w:sz w:val="24"/>
        </w:rPr>
        <w:t xml:space="preserve">ths). Deaths by </w:t>
      </w:r>
      <w:r w:rsidR="00A218FC">
        <w:rPr>
          <w:rFonts w:ascii="Arial" w:hAnsi="Arial"/>
          <w:sz w:val="24"/>
        </w:rPr>
        <w:t>single</w:t>
      </w:r>
      <w:r w:rsidRPr="00A218FC">
        <w:rPr>
          <w:rFonts w:ascii="Arial" w:hAnsi="Arial"/>
          <w:sz w:val="24"/>
        </w:rPr>
        <w:t xml:space="preserve"> year </w:t>
      </w:r>
      <w:r w:rsidR="00A218FC">
        <w:rPr>
          <w:rFonts w:ascii="Arial" w:hAnsi="Arial"/>
          <w:sz w:val="24"/>
        </w:rPr>
        <w:t xml:space="preserve">of </w:t>
      </w:r>
      <w:r w:rsidRPr="00A218FC">
        <w:rPr>
          <w:rFonts w:ascii="Arial" w:hAnsi="Arial"/>
          <w:sz w:val="24"/>
        </w:rPr>
        <w:t xml:space="preserve">age </w:t>
      </w:r>
      <w:r w:rsidR="00A218FC">
        <w:rPr>
          <w:rFonts w:ascii="Arial" w:hAnsi="Arial"/>
          <w:sz w:val="24"/>
        </w:rPr>
        <w:t xml:space="preserve">(Lexis squares) </w:t>
      </w:r>
      <w:r w:rsidRPr="00A218FC">
        <w:rPr>
          <w:rFonts w:ascii="Arial" w:hAnsi="Arial"/>
          <w:sz w:val="24"/>
        </w:rPr>
        <w:t>and sex, 1</w:t>
      </w:r>
      <w:r w:rsidR="00A218FC">
        <w:rPr>
          <w:rFonts w:ascii="Arial" w:hAnsi="Arial"/>
          <w:sz w:val="24"/>
        </w:rPr>
        <w:t>963</w:t>
      </w:r>
      <w:r w:rsidRPr="00A218FC">
        <w:rPr>
          <w:rFonts w:ascii="Arial" w:hAnsi="Arial"/>
          <w:sz w:val="24"/>
        </w:rPr>
        <w:t>-19</w:t>
      </w:r>
      <w:r w:rsidR="00A218FC">
        <w:rPr>
          <w:rFonts w:ascii="Arial" w:hAnsi="Arial"/>
          <w:sz w:val="24"/>
        </w:rPr>
        <w:t>95</w:t>
      </w:r>
      <w:r w:rsidRPr="00A218FC">
        <w:rPr>
          <w:rFonts w:ascii="Arial" w:hAnsi="Arial"/>
          <w:sz w:val="24"/>
        </w:rPr>
        <w:t xml:space="preserve">. </w:t>
      </w:r>
      <w:r w:rsidR="00A3417A">
        <w:rPr>
          <w:rFonts w:ascii="Arial" w:hAnsi="Arial"/>
          <w:sz w:val="24"/>
        </w:rPr>
        <w:t xml:space="preserve"> </w:t>
      </w:r>
      <w:r w:rsidR="00A3417A" w:rsidRPr="00A218FC">
        <w:rPr>
          <w:rFonts w:ascii="Arial" w:hAnsi="Arial"/>
          <w:sz w:val="24"/>
        </w:rPr>
        <w:t xml:space="preserve">Data were received by email from the </w:t>
      </w:r>
      <w:smartTag w:uri="urn:schemas-microsoft-com:office:smarttags" w:element="stockticker">
        <w:r w:rsidR="00A3417A" w:rsidRPr="00A218FC">
          <w:rPr>
            <w:rFonts w:ascii="Arial" w:hAnsi="Arial"/>
            <w:sz w:val="24"/>
          </w:rPr>
          <w:t>GRO</w:t>
        </w:r>
      </w:smartTag>
      <w:r w:rsidR="00A3417A" w:rsidRPr="00A218FC">
        <w:rPr>
          <w:rFonts w:ascii="Arial" w:hAnsi="Arial"/>
          <w:sz w:val="24"/>
        </w:rPr>
        <w:t xml:space="preserve"> Scotland on 16.06.2004.</w:t>
      </w:r>
    </w:p>
    <w:p w:rsidR="00840E16" w:rsidRPr="007E44DD" w:rsidRDefault="00840E16" w:rsidP="00840E16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Date</w:t>
      </w:r>
    </w:p>
    <w:p w:rsidR="00840E16" w:rsidRPr="007E44DD" w:rsidRDefault="00840E16" w:rsidP="00840E16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27.05.2008</w:t>
      </w:r>
    </w:p>
    <w:p w:rsidR="00840E16" w:rsidRPr="007E44DD" w:rsidRDefault="00840E16" w:rsidP="00840E16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840E16" w:rsidRPr="007E44DD" w:rsidRDefault="00840E16" w:rsidP="00840E16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Domantas Jasilionis (jasilionis@demogr.mpg.de)</w:t>
      </w:r>
    </w:p>
    <w:p w:rsidR="005A5081" w:rsidRPr="007E44DD" w:rsidRDefault="005A5081">
      <w:pPr>
        <w:pStyle w:val="PreformattedText"/>
        <w:rPr>
          <w:rFonts w:ascii="Arial" w:hAnsi="Arial"/>
          <w:sz w:val="24"/>
          <w:lang w:val="fr-FR"/>
        </w:rPr>
      </w:pPr>
    </w:p>
    <w:p w:rsidR="00A218FC" w:rsidRPr="00A218FC" w:rsidRDefault="00A218FC" w:rsidP="00A218FC">
      <w:pPr>
        <w:pStyle w:val="PreformattedText"/>
        <w:rPr>
          <w:rFonts w:ascii="Arial" w:hAnsi="Arial"/>
          <w:sz w:val="24"/>
        </w:rPr>
      </w:pPr>
      <w:proofErr w:type="spellStart"/>
      <w:r w:rsidRPr="00A218FC">
        <w:rPr>
          <w:rFonts w:ascii="Arial" w:hAnsi="Arial"/>
          <w:sz w:val="24"/>
        </w:rPr>
        <w:t>RefCode</w:t>
      </w:r>
      <w:proofErr w:type="spellEnd"/>
    </w:p>
    <w:p w:rsidR="00A218FC" w:rsidRPr="00A218FC" w:rsidRDefault="00A218FC" w:rsidP="00A218FC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4</w:t>
      </w:r>
    </w:p>
    <w:p w:rsidR="00A218FC" w:rsidRPr="00A218FC" w:rsidRDefault="00A218FC" w:rsidP="00A218FC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Source </w:t>
      </w:r>
    </w:p>
    <w:p w:rsidR="00A218FC" w:rsidRPr="00A218FC" w:rsidRDefault="00A218FC" w:rsidP="00A218FC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 w:rsidRPr="00A218FC">
            <w:rPr>
              <w:rFonts w:ascii="Arial" w:hAnsi="Arial"/>
              <w:sz w:val="24"/>
            </w:rPr>
            <w:t>Scotland</w:t>
          </w:r>
        </w:smartTag>
      </w:smartTag>
      <w:r w:rsidRPr="00A218FC">
        <w:rPr>
          <w:rFonts w:ascii="Arial" w:hAnsi="Arial"/>
          <w:sz w:val="24"/>
        </w:rPr>
        <w:t>. Deaths by sex and age, 19</w:t>
      </w:r>
      <w:r>
        <w:rPr>
          <w:rFonts w:ascii="Arial" w:hAnsi="Arial"/>
          <w:sz w:val="24"/>
        </w:rPr>
        <w:t>96</w:t>
      </w:r>
      <w:r w:rsidRPr="00A218FC"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2002</w:t>
      </w:r>
      <w:r w:rsidRPr="00A218FC">
        <w:rPr>
          <w:rFonts w:ascii="Arial" w:hAnsi="Arial"/>
          <w:sz w:val="24"/>
        </w:rPr>
        <w:t xml:space="preserve">. Unpublished tables. </w:t>
      </w:r>
    </w:p>
    <w:p w:rsidR="00A218FC" w:rsidRPr="00A218FC" w:rsidRDefault="00A218FC" w:rsidP="00A218FC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Comments</w:t>
      </w:r>
    </w:p>
    <w:p w:rsidR="00A218FC" w:rsidRPr="00A218FC" w:rsidRDefault="00A218FC" w:rsidP="00A218FC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(</w:t>
      </w:r>
      <w:r w:rsidR="00F568E7">
        <w:rPr>
          <w:rFonts w:ascii="Arial" w:hAnsi="Arial"/>
          <w:sz w:val="24"/>
        </w:rPr>
        <w:t>Dea</w:t>
      </w:r>
      <w:r w:rsidRPr="00A218FC">
        <w:rPr>
          <w:rFonts w:ascii="Arial" w:hAnsi="Arial"/>
          <w:sz w:val="24"/>
        </w:rPr>
        <w:t xml:space="preserve">ths). Deaths by </w:t>
      </w:r>
      <w:r>
        <w:rPr>
          <w:rFonts w:ascii="Arial" w:hAnsi="Arial"/>
          <w:sz w:val="24"/>
        </w:rPr>
        <w:t>single</w:t>
      </w:r>
      <w:r w:rsidRPr="00A218FC">
        <w:rPr>
          <w:rFonts w:ascii="Arial" w:hAnsi="Arial"/>
          <w:sz w:val="24"/>
        </w:rPr>
        <w:t xml:space="preserve"> year </w:t>
      </w:r>
      <w:r>
        <w:rPr>
          <w:rFonts w:ascii="Arial" w:hAnsi="Arial"/>
          <w:sz w:val="24"/>
        </w:rPr>
        <w:t xml:space="preserve">of </w:t>
      </w:r>
      <w:r w:rsidRPr="00A218FC">
        <w:rPr>
          <w:rFonts w:ascii="Arial" w:hAnsi="Arial"/>
          <w:sz w:val="24"/>
        </w:rPr>
        <w:t xml:space="preserve">age </w:t>
      </w:r>
      <w:r>
        <w:rPr>
          <w:rFonts w:ascii="Arial" w:hAnsi="Arial"/>
          <w:sz w:val="24"/>
        </w:rPr>
        <w:t xml:space="preserve">(Lexis squares) </w:t>
      </w:r>
      <w:r w:rsidRPr="00A218FC">
        <w:rPr>
          <w:rFonts w:ascii="Arial" w:hAnsi="Arial"/>
          <w:sz w:val="24"/>
        </w:rPr>
        <w:t>and sex, 1</w:t>
      </w:r>
      <w:r>
        <w:rPr>
          <w:rFonts w:ascii="Arial" w:hAnsi="Arial"/>
          <w:sz w:val="24"/>
        </w:rPr>
        <w:t>996</w:t>
      </w:r>
      <w:r w:rsidRPr="00A218FC"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2002</w:t>
      </w:r>
      <w:r w:rsidRPr="00A218FC">
        <w:rPr>
          <w:rFonts w:ascii="Arial" w:hAnsi="Arial"/>
          <w:sz w:val="24"/>
        </w:rPr>
        <w:t xml:space="preserve">. </w:t>
      </w:r>
      <w:r w:rsidR="00A3417A">
        <w:rPr>
          <w:rFonts w:ascii="Arial" w:hAnsi="Arial"/>
          <w:sz w:val="24"/>
        </w:rPr>
        <w:t xml:space="preserve"> </w:t>
      </w:r>
      <w:r w:rsidR="00A3417A" w:rsidRPr="00A218FC">
        <w:rPr>
          <w:rFonts w:ascii="Arial" w:hAnsi="Arial"/>
          <w:sz w:val="24"/>
        </w:rPr>
        <w:t xml:space="preserve">Data were received by email from the </w:t>
      </w:r>
      <w:smartTag w:uri="urn:schemas-microsoft-com:office:smarttags" w:element="stockticker">
        <w:r w:rsidR="00A3417A" w:rsidRPr="00A218FC">
          <w:rPr>
            <w:rFonts w:ascii="Arial" w:hAnsi="Arial"/>
            <w:sz w:val="24"/>
          </w:rPr>
          <w:t>GRO</w:t>
        </w:r>
      </w:smartTag>
      <w:r w:rsidR="00A3417A" w:rsidRPr="00A218FC">
        <w:rPr>
          <w:rFonts w:ascii="Arial" w:hAnsi="Arial"/>
          <w:sz w:val="24"/>
        </w:rPr>
        <w:t xml:space="preserve"> Scotland on </w:t>
      </w:r>
      <w:r w:rsidR="00A3417A">
        <w:rPr>
          <w:rFonts w:ascii="Arial" w:hAnsi="Arial"/>
          <w:sz w:val="24"/>
        </w:rPr>
        <w:t>02</w:t>
      </w:r>
      <w:r w:rsidR="00A3417A" w:rsidRPr="00A218FC">
        <w:rPr>
          <w:rFonts w:ascii="Arial" w:hAnsi="Arial"/>
          <w:sz w:val="24"/>
        </w:rPr>
        <w:t>.</w:t>
      </w:r>
      <w:r w:rsidR="00A3417A">
        <w:rPr>
          <w:rFonts w:ascii="Arial" w:hAnsi="Arial"/>
          <w:sz w:val="24"/>
        </w:rPr>
        <w:t>09</w:t>
      </w:r>
      <w:r w:rsidR="00A3417A" w:rsidRPr="00A218FC">
        <w:rPr>
          <w:rFonts w:ascii="Arial" w:hAnsi="Arial"/>
          <w:sz w:val="24"/>
        </w:rPr>
        <w:t>.200</w:t>
      </w:r>
      <w:r w:rsidR="00A3417A">
        <w:rPr>
          <w:rFonts w:ascii="Arial" w:hAnsi="Arial"/>
          <w:sz w:val="24"/>
        </w:rPr>
        <w:t>3</w:t>
      </w:r>
      <w:r w:rsidR="00A3417A" w:rsidRPr="00A218FC">
        <w:rPr>
          <w:rFonts w:ascii="Arial" w:hAnsi="Arial"/>
          <w:sz w:val="24"/>
        </w:rPr>
        <w:t>.</w:t>
      </w:r>
    </w:p>
    <w:p w:rsidR="00A218FC" w:rsidRPr="007E44DD" w:rsidRDefault="00A218FC" w:rsidP="00A218FC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Date</w:t>
      </w:r>
    </w:p>
    <w:p w:rsidR="00A218FC" w:rsidRPr="007E44DD" w:rsidRDefault="00A218FC" w:rsidP="00A218FC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27.05.2008</w:t>
      </w:r>
    </w:p>
    <w:p w:rsidR="00A218FC" w:rsidRPr="007E44DD" w:rsidRDefault="00A218FC" w:rsidP="00A218FC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A218FC" w:rsidRPr="007E44DD" w:rsidRDefault="00A218FC" w:rsidP="00A218FC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lastRenderedPageBreak/>
        <w:t>Domantas Jasilionis (jasilionis@demogr.mpg.de)</w:t>
      </w:r>
    </w:p>
    <w:p w:rsidR="00840E16" w:rsidRPr="007E44DD" w:rsidRDefault="00840E16">
      <w:pPr>
        <w:pStyle w:val="PreformattedText"/>
        <w:rPr>
          <w:rFonts w:ascii="Arial" w:hAnsi="Arial"/>
          <w:sz w:val="24"/>
          <w:lang w:val="fr-FR"/>
        </w:rPr>
      </w:pPr>
    </w:p>
    <w:p w:rsidR="0097528B" w:rsidRPr="00A218FC" w:rsidRDefault="0097528B" w:rsidP="0097528B">
      <w:pPr>
        <w:pStyle w:val="PreformattedText"/>
        <w:rPr>
          <w:rFonts w:ascii="Arial" w:hAnsi="Arial"/>
          <w:sz w:val="24"/>
        </w:rPr>
      </w:pPr>
      <w:proofErr w:type="spellStart"/>
      <w:r w:rsidRPr="00A218FC">
        <w:rPr>
          <w:rFonts w:ascii="Arial" w:hAnsi="Arial"/>
          <w:sz w:val="24"/>
        </w:rPr>
        <w:t>RefCode</w:t>
      </w:r>
      <w:proofErr w:type="spellEnd"/>
    </w:p>
    <w:p w:rsidR="0097528B" w:rsidRPr="00A218FC" w:rsidRDefault="0097528B" w:rsidP="0097528B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5</w:t>
      </w:r>
    </w:p>
    <w:p w:rsidR="0097528B" w:rsidRPr="00A218FC" w:rsidRDefault="0097528B" w:rsidP="0097528B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Source </w:t>
      </w:r>
    </w:p>
    <w:p w:rsidR="0097528B" w:rsidRPr="00A218FC" w:rsidRDefault="0097528B" w:rsidP="0097528B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 w:rsidRPr="00A218FC">
            <w:rPr>
              <w:rFonts w:ascii="Arial" w:hAnsi="Arial"/>
              <w:sz w:val="24"/>
            </w:rPr>
            <w:t>Scotland</w:t>
          </w:r>
        </w:smartTag>
      </w:smartTag>
      <w:r w:rsidRPr="00A218FC">
        <w:rPr>
          <w:rFonts w:ascii="Arial" w:hAnsi="Arial"/>
          <w:sz w:val="24"/>
        </w:rPr>
        <w:t xml:space="preserve">. Deaths by sex and age, </w:t>
      </w:r>
      <w:r>
        <w:rPr>
          <w:rFonts w:ascii="Arial" w:hAnsi="Arial"/>
          <w:sz w:val="24"/>
        </w:rPr>
        <w:t>2003</w:t>
      </w:r>
      <w:r w:rsidRPr="00A218FC">
        <w:rPr>
          <w:rFonts w:ascii="Arial" w:hAnsi="Arial"/>
          <w:sz w:val="24"/>
        </w:rPr>
        <w:t xml:space="preserve">. Unpublished tables. </w:t>
      </w:r>
    </w:p>
    <w:p w:rsidR="0097528B" w:rsidRPr="00A218FC" w:rsidRDefault="0097528B" w:rsidP="0097528B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Comments</w:t>
      </w:r>
    </w:p>
    <w:p w:rsidR="0097528B" w:rsidRPr="00A218FC" w:rsidRDefault="0097528B" w:rsidP="0097528B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(</w:t>
      </w:r>
      <w:r w:rsidR="00F568E7">
        <w:rPr>
          <w:rFonts w:ascii="Arial" w:hAnsi="Arial"/>
          <w:sz w:val="24"/>
        </w:rPr>
        <w:t>Dea</w:t>
      </w:r>
      <w:r w:rsidRPr="00A218FC">
        <w:rPr>
          <w:rFonts w:ascii="Arial" w:hAnsi="Arial"/>
          <w:sz w:val="24"/>
        </w:rPr>
        <w:t xml:space="preserve">ths). Deaths by </w:t>
      </w:r>
      <w:r>
        <w:rPr>
          <w:rFonts w:ascii="Arial" w:hAnsi="Arial"/>
          <w:sz w:val="24"/>
        </w:rPr>
        <w:t>single</w:t>
      </w:r>
      <w:r w:rsidRPr="00A218FC">
        <w:rPr>
          <w:rFonts w:ascii="Arial" w:hAnsi="Arial"/>
          <w:sz w:val="24"/>
        </w:rPr>
        <w:t xml:space="preserve"> year </w:t>
      </w:r>
      <w:r>
        <w:rPr>
          <w:rFonts w:ascii="Arial" w:hAnsi="Arial"/>
          <w:sz w:val="24"/>
        </w:rPr>
        <w:t xml:space="preserve">of </w:t>
      </w:r>
      <w:r w:rsidRPr="00A218FC">
        <w:rPr>
          <w:rFonts w:ascii="Arial" w:hAnsi="Arial"/>
          <w:sz w:val="24"/>
        </w:rPr>
        <w:t xml:space="preserve">age </w:t>
      </w:r>
      <w:r>
        <w:rPr>
          <w:rFonts w:ascii="Arial" w:hAnsi="Arial"/>
          <w:sz w:val="24"/>
        </w:rPr>
        <w:t xml:space="preserve">(Lexis squares) </w:t>
      </w:r>
      <w:r w:rsidRPr="00A218FC">
        <w:rPr>
          <w:rFonts w:ascii="Arial" w:hAnsi="Arial"/>
          <w:sz w:val="24"/>
        </w:rPr>
        <w:t xml:space="preserve">and sex, </w:t>
      </w:r>
      <w:r>
        <w:rPr>
          <w:rFonts w:ascii="Arial" w:hAnsi="Arial"/>
          <w:sz w:val="24"/>
        </w:rPr>
        <w:t>2003</w:t>
      </w:r>
      <w:r w:rsidRPr="00A218FC">
        <w:rPr>
          <w:rFonts w:ascii="Arial" w:hAnsi="Arial"/>
          <w:sz w:val="24"/>
        </w:rPr>
        <w:t xml:space="preserve">. </w:t>
      </w:r>
      <w:r w:rsidR="00A3417A">
        <w:rPr>
          <w:rFonts w:ascii="Arial" w:hAnsi="Arial"/>
          <w:sz w:val="24"/>
        </w:rPr>
        <w:t xml:space="preserve"> </w:t>
      </w:r>
      <w:r w:rsidR="00A3417A" w:rsidRPr="00A218FC">
        <w:rPr>
          <w:rFonts w:ascii="Arial" w:hAnsi="Arial"/>
          <w:sz w:val="24"/>
        </w:rPr>
        <w:t xml:space="preserve">Data were received by email from the </w:t>
      </w:r>
      <w:smartTag w:uri="urn:schemas-microsoft-com:office:smarttags" w:element="stockticker">
        <w:r w:rsidR="00A3417A" w:rsidRPr="00A218FC">
          <w:rPr>
            <w:rFonts w:ascii="Arial" w:hAnsi="Arial"/>
            <w:sz w:val="24"/>
          </w:rPr>
          <w:t>GRO</w:t>
        </w:r>
      </w:smartTag>
      <w:r w:rsidR="00A3417A" w:rsidRPr="00A218FC">
        <w:rPr>
          <w:rFonts w:ascii="Arial" w:hAnsi="Arial"/>
          <w:sz w:val="24"/>
        </w:rPr>
        <w:t xml:space="preserve"> Scotland on </w:t>
      </w:r>
      <w:r w:rsidR="00A3417A">
        <w:rPr>
          <w:rFonts w:ascii="Arial" w:hAnsi="Arial"/>
          <w:sz w:val="24"/>
        </w:rPr>
        <w:t>02</w:t>
      </w:r>
      <w:r w:rsidR="00A3417A" w:rsidRPr="00A218FC">
        <w:rPr>
          <w:rFonts w:ascii="Arial" w:hAnsi="Arial"/>
          <w:sz w:val="24"/>
        </w:rPr>
        <w:t>.</w:t>
      </w:r>
      <w:r w:rsidR="00A3417A">
        <w:rPr>
          <w:rFonts w:ascii="Arial" w:hAnsi="Arial"/>
          <w:sz w:val="24"/>
        </w:rPr>
        <w:t>08</w:t>
      </w:r>
      <w:r w:rsidR="00A3417A" w:rsidRPr="00A218FC">
        <w:rPr>
          <w:rFonts w:ascii="Arial" w:hAnsi="Arial"/>
          <w:sz w:val="24"/>
        </w:rPr>
        <w:t>.200</w:t>
      </w:r>
      <w:r w:rsidR="00A3417A">
        <w:rPr>
          <w:rFonts w:ascii="Arial" w:hAnsi="Arial"/>
          <w:sz w:val="24"/>
        </w:rPr>
        <w:t>4</w:t>
      </w:r>
      <w:r w:rsidR="00A3417A" w:rsidRPr="00A218FC">
        <w:rPr>
          <w:rFonts w:ascii="Arial" w:hAnsi="Arial"/>
          <w:sz w:val="24"/>
        </w:rPr>
        <w:t>.</w:t>
      </w:r>
    </w:p>
    <w:p w:rsidR="0097528B" w:rsidRPr="007E44DD" w:rsidRDefault="0097528B" w:rsidP="0097528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Date</w:t>
      </w:r>
    </w:p>
    <w:p w:rsidR="0097528B" w:rsidRPr="007E44DD" w:rsidRDefault="0097528B" w:rsidP="0097528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27.05.2008</w:t>
      </w:r>
    </w:p>
    <w:p w:rsidR="0097528B" w:rsidRPr="007E44DD" w:rsidRDefault="0097528B" w:rsidP="0097528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97528B" w:rsidRPr="007E44DD" w:rsidRDefault="0097528B" w:rsidP="0097528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Domantas Jasilionis (jasilionis@demogr.mpg.de)</w:t>
      </w:r>
    </w:p>
    <w:p w:rsidR="00697A7A" w:rsidRPr="007E44DD" w:rsidRDefault="00697A7A">
      <w:pPr>
        <w:pStyle w:val="PreformattedText"/>
        <w:rPr>
          <w:rFonts w:ascii="Arial" w:hAnsi="Arial"/>
          <w:sz w:val="24"/>
          <w:lang w:val="fr-FR"/>
        </w:rPr>
      </w:pPr>
    </w:p>
    <w:p w:rsidR="00943B7B" w:rsidRPr="00A218FC" w:rsidRDefault="00943B7B" w:rsidP="00943B7B">
      <w:pPr>
        <w:pStyle w:val="PreformattedText"/>
        <w:rPr>
          <w:rFonts w:ascii="Arial" w:hAnsi="Arial"/>
          <w:sz w:val="24"/>
        </w:rPr>
      </w:pPr>
      <w:proofErr w:type="spellStart"/>
      <w:r w:rsidRPr="00A218FC">
        <w:rPr>
          <w:rFonts w:ascii="Arial" w:hAnsi="Arial"/>
          <w:sz w:val="24"/>
        </w:rPr>
        <w:t>RefCode</w:t>
      </w:r>
      <w:proofErr w:type="spellEnd"/>
    </w:p>
    <w:p w:rsidR="00943B7B" w:rsidRPr="00A218FC" w:rsidRDefault="00943B7B" w:rsidP="00943B7B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6</w:t>
      </w:r>
    </w:p>
    <w:p w:rsidR="00943B7B" w:rsidRPr="00A218FC" w:rsidRDefault="00943B7B" w:rsidP="00943B7B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Source </w:t>
      </w:r>
    </w:p>
    <w:p w:rsidR="00943B7B" w:rsidRPr="00A218FC" w:rsidRDefault="00943B7B" w:rsidP="00943B7B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 w:rsidRPr="00A218FC">
            <w:rPr>
              <w:rFonts w:ascii="Arial" w:hAnsi="Arial"/>
              <w:sz w:val="24"/>
            </w:rPr>
            <w:t>Scotland</w:t>
          </w:r>
        </w:smartTag>
      </w:smartTag>
      <w:r w:rsidRPr="00A218FC">
        <w:rPr>
          <w:rFonts w:ascii="Arial" w:hAnsi="Arial"/>
          <w:sz w:val="24"/>
        </w:rPr>
        <w:t xml:space="preserve">. Deaths by sex and age, </w:t>
      </w:r>
      <w:r>
        <w:rPr>
          <w:rFonts w:ascii="Arial" w:hAnsi="Arial"/>
          <w:sz w:val="24"/>
        </w:rPr>
        <w:t>2004</w:t>
      </w:r>
      <w:r w:rsidRPr="00A218FC">
        <w:rPr>
          <w:rFonts w:ascii="Arial" w:hAnsi="Arial"/>
          <w:sz w:val="24"/>
        </w:rPr>
        <w:t xml:space="preserve">. Unpublished tables. </w:t>
      </w:r>
    </w:p>
    <w:p w:rsidR="00943B7B" w:rsidRPr="00A218FC" w:rsidRDefault="00943B7B" w:rsidP="00943B7B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Comments</w:t>
      </w:r>
    </w:p>
    <w:p w:rsidR="00943B7B" w:rsidRPr="00A218FC" w:rsidRDefault="00F568E7" w:rsidP="00943B7B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(Dea</w:t>
      </w:r>
      <w:r w:rsidR="00943B7B" w:rsidRPr="00A218FC">
        <w:rPr>
          <w:rFonts w:ascii="Arial" w:hAnsi="Arial"/>
          <w:sz w:val="24"/>
        </w:rPr>
        <w:t xml:space="preserve">ths). Deaths by </w:t>
      </w:r>
      <w:r w:rsidR="00943B7B">
        <w:rPr>
          <w:rFonts w:ascii="Arial" w:hAnsi="Arial"/>
          <w:sz w:val="24"/>
        </w:rPr>
        <w:t>single</w:t>
      </w:r>
      <w:r w:rsidR="00943B7B" w:rsidRPr="00A218FC">
        <w:rPr>
          <w:rFonts w:ascii="Arial" w:hAnsi="Arial"/>
          <w:sz w:val="24"/>
        </w:rPr>
        <w:t xml:space="preserve"> year </w:t>
      </w:r>
      <w:r w:rsidR="00943B7B">
        <w:rPr>
          <w:rFonts w:ascii="Arial" w:hAnsi="Arial"/>
          <w:sz w:val="24"/>
        </w:rPr>
        <w:t xml:space="preserve">of </w:t>
      </w:r>
      <w:r w:rsidR="00943B7B" w:rsidRPr="00A218FC">
        <w:rPr>
          <w:rFonts w:ascii="Arial" w:hAnsi="Arial"/>
          <w:sz w:val="24"/>
        </w:rPr>
        <w:t xml:space="preserve">age </w:t>
      </w:r>
      <w:r w:rsidR="00943B7B">
        <w:rPr>
          <w:rFonts w:ascii="Arial" w:hAnsi="Arial"/>
          <w:sz w:val="24"/>
        </w:rPr>
        <w:t xml:space="preserve">(Lexis squares) </w:t>
      </w:r>
      <w:r w:rsidR="00943B7B" w:rsidRPr="00A218FC">
        <w:rPr>
          <w:rFonts w:ascii="Arial" w:hAnsi="Arial"/>
          <w:sz w:val="24"/>
        </w:rPr>
        <w:t xml:space="preserve">and sex, </w:t>
      </w:r>
      <w:r w:rsidR="00943B7B">
        <w:rPr>
          <w:rFonts w:ascii="Arial" w:hAnsi="Arial"/>
          <w:sz w:val="24"/>
        </w:rPr>
        <w:t>2004</w:t>
      </w:r>
      <w:r w:rsidR="00943B7B" w:rsidRPr="00A218FC">
        <w:rPr>
          <w:rFonts w:ascii="Arial" w:hAnsi="Arial"/>
          <w:sz w:val="24"/>
        </w:rPr>
        <w:t>.</w:t>
      </w:r>
      <w:r w:rsidR="00A3417A">
        <w:rPr>
          <w:rFonts w:ascii="Arial" w:hAnsi="Arial"/>
          <w:sz w:val="24"/>
        </w:rPr>
        <w:t xml:space="preserve">  </w:t>
      </w:r>
      <w:r w:rsidR="00A3417A" w:rsidRPr="00A218FC">
        <w:rPr>
          <w:rFonts w:ascii="Arial" w:hAnsi="Arial"/>
          <w:sz w:val="24"/>
        </w:rPr>
        <w:t xml:space="preserve">Data were received by email from the </w:t>
      </w:r>
      <w:smartTag w:uri="urn:schemas-microsoft-com:office:smarttags" w:element="stockticker">
        <w:r w:rsidR="00A3417A" w:rsidRPr="00A218FC">
          <w:rPr>
            <w:rFonts w:ascii="Arial" w:hAnsi="Arial"/>
            <w:sz w:val="24"/>
          </w:rPr>
          <w:t>GRO</w:t>
        </w:r>
      </w:smartTag>
      <w:r w:rsidR="00A3417A" w:rsidRPr="00A218FC">
        <w:rPr>
          <w:rFonts w:ascii="Arial" w:hAnsi="Arial"/>
          <w:sz w:val="24"/>
        </w:rPr>
        <w:t xml:space="preserve"> Scotland on </w:t>
      </w:r>
      <w:r w:rsidR="00A3417A">
        <w:rPr>
          <w:rFonts w:ascii="Arial" w:hAnsi="Arial"/>
          <w:sz w:val="24"/>
        </w:rPr>
        <w:t>01</w:t>
      </w:r>
      <w:r w:rsidR="00A3417A" w:rsidRPr="00A218FC">
        <w:rPr>
          <w:rFonts w:ascii="Arial" w:hAnsi="Arial"/>
          <w:sz w:val="24"/>
        </w:rPr>
        <w:t>.</w:t>
      </w:r>
      <w:r w:rsidR="00A3417A">
        <w:rPr>
          <w:rFonts w:ascii="Arial" w:hAnsi="Arial"/>
          <w:sz w:val="24"/>
        </w:rPr>
        <w:t>08</w:t>
      </w:r>
      <w:r w:rsidR="00A3417A" w:rsidRPr="00A218FC">
        <w:rPr>
          <w:rFonts w:ascii="Arial" w:hAnsi="Arial"/>
          <w:sz w:val="24"/>
        </w:rPr>
        <w:t>.200</w:t>
      </w:r>
      <w:r w:rsidR="00A3417A">
        <w:rPr>
          <w:rFonts w:ascii="Arial" w:hAnsi="Arial"/>
          <w:sz w:val="24"/>
        </w:rPr>
        <w:t>5</w:t>
      </w:r>
      <w:r w:rsidR="00A3417A" w:rsidRPr="00A218FC">
        <w:rPr>
          <w:rFonts w:ascii="Arial" w:hAnsi="Arial"/>
          <w:sz w:val="24"/>
        </w:rPr>
        <w:t>.</w:t>
      </w:r>
      <w:r w:rsidR="00943B7B" w:rsidRPr="00A218FC">
        <w:rPr>
          <w:rFonts w:ascii="Arial" w:hAnsi="Arial"/>
          <w:sz w:val="24"/>
        </w:rPr>
        <w:t xml:space="preserve"> </w:t>
      </w:r>
    </w:p>
    <w:p w:rsidR="00943B7B" w:rsidRPr="007E44DD" w:rsidRDefault="00943B7B" w:rsidP="00943B7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Date</w:t>
      </w:r>
    </w:p>
    <w:p w:rsidR="00943B7B" w:rsidRPr="007E44DD" w:rsidRDefault="00943B7B" w:rsidP="00943B7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27.05.2008</w:t>
      </w:r>
    </w:p>
    <w:p w:rsidR="00943B7B" w:rsidRPr="007E44DD" w:rsidRDefault="00943B7B" w:rsidP="00943B7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943B7B" w:rsidRPr="007E44DD" w:rsidRDefault="00943B7B" w:rsidP="00943B7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Domantas Jasilionis (jasilionis@demogr.mpg.de)</w:t>
      </w:r>
    </w:p>
    <w:p w:rsidR="00811346" w:rsidRPr="007E44DD" w:rsidRDefault="00811346">
      <w:pPr>
        <w:pStyle w:val="PreformattedText"/>
        <w:rPr>
          <w:rFonts w:ascii="Arial" w:hAnsi="Arial"/>
          <w:sz w:val="24"/>
          <w:lang w:val="fr-FR"/>
        </w:rPr>
      </w:pPr>
    </w:p>
    <w:p w:rsidR="00943B7B" w:rsidRPr="00A218FC" w:rsidRDefault="00943B7B" w:rsidP="00943B7B">
      <w:pPr>
        <w:pStyle w:val="PreformattedText"/>
        <w:rPr>
          <w:rFonts w:ascii="Arial" w:hAnsi="Arial"/>
          <w:sz w:val="24"/>
        </w:rPr>
      </w:pPr>
      <w:proofErr w:type="spellStart"/>
      <w:r w:rsidRPr="00A218FC">
        <w:rPr>
          <w:rFonts w:ascii="Arial" w:hAnsi="Arial"/>
          <w:sz w:val="24"/>
        </w:rPr>
        <w:t>RefCode</w:t>
      </w:r>
      <w:proofErr w:type="spellEnd"/>
    </w:p>
    <w:p w:rsidR="00943B7B" w:rsidRPr="00A218FC" w:rsidRDefault="00943B7B" w:rsidP="00943B7B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7</w:t>
      </w:r>
    </w:p>
    <w:p w:rsidR="00943B7B" w:rsidRPr="00A218FC" w:rsidRDefault="00943B7B" w:rsidP="00943B7B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Source </w:t>
      </w:r>
    </w:p>
    <w:p w:rsidR="00943B7B" w:rsidRPr="00A218FC" w:rsidRDefault="00943B7B" w:rsidP="00943B7B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 w:rsidRPr="00A218FC">
            <w:rPr>
              <w:rFonts w:ascii="Arial" w:hAnsi="Arial"/>
              <w:sz w:val="24"/>
            </w:rPr>
            <w:t>Scotland</w:t>
          </w:r>
        </w:smartTag>
      </w:smartTag>
      <w:r w:rsidRPr="00A218FC">
        <w:rPr>
          <w:rFonts w:ascii="Arial" w:hAnsi="Arial"/>
          <w:sz w:val="24"/>
        </w:rPr>
        <w:t xml:space="preserve">. Deaths by sex and age, </w:t>
      </w:r>
      <w:r>
        <w:rPr>
          <w:rFonts w:ascii="Arial" w:hAnsi="Arial"/>
          <w:sz w:val="24"/>
        </w:rPr>
        <w:t>2005</w:t>
      </w:r>
      <w:r w:rsidRPr="00A218FC">
        <w:rPr>
          <w:rFonts w:ascii="Arial" w:hAnsi="Arial"/>
          <w:sz w:val="24"/>
        </w:rPr>
        <w:t xml:space="preserve">. Unpublished tables. </w:t>
      </w:r>
    </w:p>
    <w:p w:rsidR="00943B7B" w:rsidRPr="00A218FC" w:rsidRDefault="00943B7B" w:rsidP="00943B7B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Comments</w:t>
      </w:r>
    </w:p>
    <w:p w:rsidR="00943B7B" w:rsidRPr="00A218FC" w:rsidRDefault="00943B7B" w:rsidP="00943B7B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(</w:t>
      </w:r>
      <w:r w:rsidR="00F568E7">
        <w:rPr>
          <w:rFonts w:ascii="Arial" w:hAnsi="Arial"/>
          <w:sz w:val="24"/>
        </w:rPr>
        <w:t>Dea</w:t>
      </w:r>
      <w:r w:rsidRPr="00A218FC">
        <w:rPr>
          <w:rFonts w:ascii="Arial" w:hAnsi="Arial"/>
          <w:sz w:val="24"/>
        </w:rPr>
        <w:t xml:space="preserve">ths). Deaths by </w:t>
      </w:r>
      <w:r>
        <w:rPr>
          <w:rFonts w:ascii="Arial" w:hAnsi="Arial"/>
          <w:sz w:val="24"/>
        </w:rPr>
        <w:t>single</w:t>
      </w:r>
      <w:r w:rsidRPr="00A218FC">
        <w:rPr>
          <w:rFonts w:ascii="Arial" w:hAnsi="Arial"/>
          <w:sz w:val="24"/>
        </w:rPr>
        <w:t xml:space="preserve"> year </w:t>
      </w:r>
      <w:r>
        <w:rPr>
          <w:rFonts w:ascii="Arial" w:hAnsi="Arial"/>
          <w:sz w:val="24"/>
        </w:rPr>
        <w:t xml:space="preserve">of </w:t>
      </w:r>
      <w:r w:rsidRPr="00A218FC">
        <w:rPr>
          <w:rFonts w:ascii="Arial" w:hAnsi="Arial"/>
          <w:sz w:val="24"/>
        </w:rPr>
        <w:t xml:space="preserve">age </w:t>
      </w:r>
      <w:r>
        <w:rPr>
          <w:rFonts w:ascii="Arial" w:hAnsi="Arial"/>
          <w:sz w:val="24"/>
        </w:rPr>
        <w:t xml:space="preserve">(Lexis squares) </w:t>
      </w:r>
      <w:r w:rsidRPr="00A218FC">
        <w:rPr>
          <w:rFonts w:ascii="Arial" w:hAnsi="Arial"/>
          <w:sz w:val="24"/>
        </w:rPr>
        <w:t xml:space="preserve">and sex, </w:t>
      </w:r>
      <w:r>
        <w:rPr>
          <w:rFonts w:ascii="Arial" w:hAnsi="Arial"/>
          <w:sz w:val="24"/>
        </w:rPr>
        <w:t>200</w:t>
      </w:r>
      <w:r w:rsidR="00F568E7">
        <w:rPr>
          <w:rFonts w:ascii="Arial" w:hAnsi="Arial"/>
          <w:sz w:val="24"/>
        </w:rPr>
        <w:t>5</w:t>
      </w:r>
      <w:r w:rsidRPr="00A218FC">
        <w:rPr>
          <w:rFonts w:ascii="Arial" w:hAnsi="Arial"/>
          <w:sz w:val="24"/>
        </w:rPr>
        <w:t xml:space="preserve">. </w:t>
      </w:r>
      <w:r w:rsidR="00A3417A">
        <w:rPr>
          <w:rFonts w:ascii="Arial" w:hAnsi="Arial"/>
          <w:sz w:val="24"/>
        </w:rPr>
        <w:t xml:space="preserve"> </w:t>
      </w:r>
      <w:r w:rsidR="00A3417A" w:rsidRPr="00A218FC">
        <w:rPr>
          <w:rFonts w:ascii="Arial" w:hAnsi="Arial"/>
          <w:sz w:val="24"/>
        </w:rPr>
        <w:t xml:space="preserve">Data were received by email from the </w:t>
      </w:r>
      <w:smartTag w:uri="urn:schemas-microsoft-com:office:smarttags" w:element="stockticker">
        <w:r w:rsidR="00A3417A" w:rsidRPr="00A218FC">
          <w:rPr>
            <w:rFonts w:ascii="Arial" w:hAnsi="Arial"/>
            <w:sz w:val="24"/>
          </w:rPr>
          <w:t>GRO</w:t>
        </w:r>
      </w:smartTag>
      <w:r w:rsidR="00A3417A" w:rsidRPr="00A218FC">
        <w:rPr>
          <w:rFonts w:ascii="Arial" w:hAnsi="Arial"/>
          <w:sz w:val="24"/>
        </w:rPr>
        <w:t xml:space="preserve"> Scotland on </w:t>
      </w:r>
      <w:r w:rsidR="00A3417A">
        <w:rPr>
          <w:rFonts w:ascii="Arial" w:hAnsi="Arial"/>
          <w:sz w:val="24"/>
        </w:rPr>
        <w:t>05</w:t>
      </w:r>
      <w:r w:rsidR="00A3417A" w:rsidRPr="00A218FC">
        <w:rPr>
          <w:rFonts w:ascii="Arial" w:hAnsi="Arial"/>
          <w:sz w:val="24"/>
        </w:rPr>
        <w:t>.</w:t>
      </w:r>
      <w:r w:rsidR="00A3417A">
        <w:rPr>
          <w:rFonts w:ascii="Arial" w:hAnsi="Arial"/>
          <w:sz w:val="24"/>
        </w:rPr>
        <w:t>03</w:t>
      </w:r>
      <w:r w:rsidR="00A3417A" w:rsidRPr="00A218FC">
        <w:rPr>
          <w:rFonts w:ascii="Arial" w:hAnsi="Arial"/>
          <w:sz w:val="24"/>
        </w:rPr>
        <w:t>.200</w:t>
      </w:r>
      <w:r w:rsidR="00A3417A">
        <w:rPr>
          <w:rFonts w:ascii="Arial" w:hAnsi="Arial"/>
          <w:sz w:val="24"/>
        </w:rPr>
        <w:t>7</w:t>
      </w:r>
      <w:r w:rsidR="00A3417A" w:rsidRPr="00A218FC">
        <w:rPr>
          <w:rFonts w:ascii="Arial" w:hAnsi="Arial"/>
          <w:sz w:val="24"/>
        </w:rPr>
        <w:t>.</w:t>
      </w:r>
    </w:p>
    <w:p w:rsidR="00943B7B" w:rsidRPr="007E44DD" w:rsidRDefault="00943B7B" w:rsidP="00943B7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Date</w:t>
      </w:r>
    </w:p>
    <w:p w:rsidR="00943B7B" w:rsidRPr="007E44DD" w:rsidRDefault="00943B7B" w:rsidP="00943B7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27.05.2008</w:t>
      </w:r>
    </w:p>
    <w:p w:rsidR="00943B7B" w:rsidRPr="007E44DD" w:rsidRDefault="00943B7B" w:rsidP="00943B7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943B7B" w:rsidRPr="007E44DD" w:rsidRDefault="00943B7B" w:rsidP="00943B7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Domantas Jasilionis (jasilionis@demogr.mpg.de)</w:t>
      </w:r>
    </w:p>
    <w:p w:rsidR="00811346" w:rsidRPr="007E44DD" w:rsidRDefault="00811346">
      <w:pPr>
        <w:pStyle w:val="PreformattedText"/>
        <w:rPr>
          <w:rFonts w:ascii="Arial" w:hAnsi="Arial"/>
          <w:sz w:val="24"/>
          <w:lang w:val="fr-FR"/>
        </w:rPr>
      </w:pPr>
    </w:p>
    <w:p w:rsidR="00F568E7" w:rsidRPr="00A218FC" w:rsidRDefault="00F568E7" w:rsidP="00F568E7">
      <w:pPr>
        <w:pStyle w:val="PreformattedText"/>
        <w:rPr>
          <w:rFonts w:ascii="Arial" w:hAnsi="Arial"/>
          <w:sz w:val="24"/>
        </w:rPr>
      </w:pPr>
      <w:proofErr w:type="spellStart"/>
      <w:r w:rsidRPr="00A218FC">
        <w:rPr>
          <w:rFonts w:ascii="Arial" w:hAnsi="Arial"/>
          <w:sz w:val="24"/>
        </w:rPr>
        <w:t>RefCode</w:t>
      </w:r>
      <w:proofErr w:type="spellEnd"/>
    </w:p>
    <w:p w:rsidR="00F568E7" w:rsidRPr="00A218FC" w:rsidRDefault="00F568E7" w:rsidP="00F568E7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8</w:t>
      </w:r>
    </w:p>
    <w:p w:rsidR="00F568E7" w:rsidRPr="00A218FC" w:rsidRDefault="00F568E7" w:rsidP="00F568E7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Source </w:t>
      </w:r>
    </w:p>
    <w:p w:rsidR="00F568E7" w:rsidRPr="00A218FC" w:rsidRDefault="00F568E7" w:rsidP="00F568E7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 w:rsidRPr="00A218FC">
            <w:rPr>
              <w:rFonts w:ascii="Arial" w:hAnsi="Arial"/>
              <w:sz w:val="24"/>
            </w:rPr>
            <w:t>Scotland</w:t>
          </w:r>
        </w:smartTag>
      </w:smartTag>
      <w:r w:rsidRPr="00A218FC">
        <w:rPr>
          <w:rFonts w:ascii="Arial" w:hAnsi="Arial"/>
          <w:sz w:val="24"/>
        </w:rPr>
        <w:t xml:space="preserve">. Deaths by sex and age, </w:t>
      </w:r>
      <w:r>
        <w:rPr>
          <w:rFonts w:ascii="Arial" w:hAnsi="Arial"/>
          <w:sz w:val="24"/>
        </w:rPr>
        <w:t>2006 and 2007</w:t>
      </w:r>
      <w:r w:rsidRPr="00A218FC">
        <w:rPr>
          <w:rFonts w:ascii="Arial" w:hAnsi="Arial"/>
          <w:sz w:val="24"/>
        </w:rPr>
        <w:t xml:space="preserve">. Unpublished tables. </w:t>
      </w:r>
    </w:p>
    <w:p w:rsidR="00F568E7" w:rsidRPr="00A218FC" w:rsidRDefault="00F568E7" w:rsidP="00F568E7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Comments</w:t>
      </w:r>
    </w:p>
    <w:p w:rsidR="00F568E7" w:rsidRPr="00A218FC" w:rsidRDefault="00F568E7" w:rsidP="00F568E7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>Dea</w:t>
      </w:r>
      <w:r w:rsidRPr="00A218FC">
        <w:rPr>
          <w:rFonts w:ascii="Arial" w:hAnsi="Arial"/>
          <w:sz w:val="24"/>
        </w:rPr>
        <w:t xml:space="preserve">ths). Deaths by </w:t>
      </w:r>
      <w:r>
        <w:rPr>
          <w:rFonts w:ascii="Arial" w:hAnsi="Arial"/>
          <w:sz w:val="24"/>
        </w:rPr>
        <w:t>single</w:t>
      </w:r>
      <w:r w:rsidRPr="00A218FC">
        <w:rPr>
          <w:rFonts w:ascii="Arial" w:hAnsi="Arial"/>
          <w:sz w:val="24"/>
        </w:rPr>
        <w:t xml:space="preserve"> year </w:t>
      </w:r>
      <w:r>
        <w:rPr>
          <w:rFonts w:ascii="Arial" w:hAnsi="Arial"/>
          <w:sz w:val="24"/>
        </w:rPr>
        <w:t xml:space="preserve">of </w:t>
      </w:r>
      <w:r w:rsidRPr="00A218FC">
        <w:rPr>
          <w:rFonts w:ascii="Arial" w:hAnsi="Arial"/>
          <w:sz w:val="24"/>
        </w:rPr>
        <w:t xml:space="preserve">age </w:t>
      </w:r>
      <w:r>
        <w:rPr>
          <w:rFonts w:ascii="Arial" w:hAnsi="Arial"/>
          <w:sz w:val="24"/>
        </w:rPr>
        <w:t xml:space="preserve">(Lexis squares) </w:t>
      </w:r>
      <w:r w:rsidRPr="00A218FC">
        <w:rPr>
          <w:rFonts w:ascii="Arial" w:hAnsi="Arial"/>
          <w:sz w:val="24"/>
        </w:rPr>
        <w:t xml:space="preserve">and sex, </w:t>
      </w:r>
      <w:r>
        <w:rPr>
          <w:rFonts w:ascii="Arial" w:hAnsi="Arial"/>
          <w:sz w:val="24"/>
        </w:rPr>
        <w:t>2006 and 2007</w:t>
      </w:r>
      <w:r w:rsidRPr="00A218FC">
        <w:rPr>
          <w:rFonts w:ascii="Arial" w:hAnsi="Arial"/>
          <w:sz w:val="24"/>
        </w:rPr>
        <w:t xml:space="preserve">. </w:t>
      </w:r>
      <w:r w:rsidR="00A3417A">
        <w:rPr>
          <w:rFonts w:ascii="Arial" w:hAnsi="Arial"/>
          <w:sz w:val="24"/>
        </w:rPr>
        <w:t xml:space="preserve"> </w:t>
      </w:r>
      <w:r w:rsidR="00A3417A" w:rsidRPr="00A218FC">
        <w:rPr>
          <w:rFonts w:ascii="Arial" w:hAnsi="Arial"/>
          <w:sz w:val="24"/>
        </w:rPr>
        <w:t xml:space="preserve">Data were received by email from the </w:t>
      </w:r>
      <w:smartTag w:uri="urn:schemas-microsoft-com:office:smarttags" w:element="stockticker">
        <w:r w:rsidR="00A3417A" w:rsidRPr="00A218FC">
          <w:rPr>
            <w:rFonts w:ascii="Arial" w:hAnsi="Arial"/>
            <w:sz w:val="24"/>
          </w:rPr>
          <w:t>GRO</w:t>
        </w:r>
      </w:smartTag>
      <w:r w:rsidR="00A3417A" w:rsidRPr="00A218FC">
        <w:rPr>
          <w:rFonts w:ascii="Arial" w:hAnsi="Arial"/>
          <w:sz w:val="24"/>
        </w:rPr>
        <w:t xml:space="preserve"> Scotland on </w:t>
      </w:r>
      <w:r w:rsidR="00A3417A">
        <w:rPr>
          <w:rFonts w:ascii="Arial" w:hAnsi="Arial"/>
          <w:sz w:val="24"/>
        </w:rPr>
        <w:t>08</w:t>
      </w:r>
      <w:r w:rsidR="00A3417A" w:rsidRPr="00A218FC">
        <w:rPr>
          <w:rFonts w:ascii="Arial" w:hAnsi="Arial"/>
          <w:sz w:val="24"/>
        </w:rPr>
        <w:t>.</w:t>
      </w:r>
      <w:r w:rsidR="00A3417A">
        <w:rPr>
          <w:rFonts w:ascii="Arial" w:hAnsi="Arial"/>
          <w:sz w:val="24"/>
        </w:rPr>
        <w:t>12</w:t>
      </w:r>
      <w:r w:rsidR="00A3417A" w:rsidRPr="00A218FC">
        <w:rPr>
          <w:rFonts w:ascii="Arial" w:hAnsi="Arial"/>
          <w:sz w:val="24"/>
        </w:rPr>
        <w:t>.200</w:t>
      </w:r>
      <w:r w:rsidR="00A3417A">
        <w:rPr>
          <w:rFonts w:ascii="Arial" w:hAnsi="Arial"/>
          <w:sz w:val="24"/>
        </w:rPr>
        <w:t>8</w:t>
      </w:r>
      <w:r w:rsidR="00A3417A" w:rsidRPr="00A218FC">
        <w:rPr>
          <w:rFonts w:ascii="Arial" w:hAnsi="Arial"/>
          <w:sz w:val="24"/>
        </w:rPr>
        <w:t>.</w:t>
      </w:r>
    </w:p>
    <w:p w:rsidR="00F568E7" w:rsidRPr="007E44DD" w:rsidRDefault="00F568E7" w:rsidP="00F568E7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Date</w:t>
      </w:r>
    </w:p>
    <w:p w:rsidR="00F568E7" w:rsidRPr="007E44DD" w:rsidRDefault="00F568E7" w:rsidP="00F568E7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08.12.2008</w:t>
      </w:r>
    </w:p>
    <w:p w:rsidR="00F568E7" w:rsidRPr="007E44DD" w:rsidRDefault="00F568E7" w:rsidP="00F568E7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F568E7" w:rsidRPr="007E44DD" w:rsidRDefault="00F568E7" w:rsidP="00F568E7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lastRenderedPageBreak/>
        <w:t>Domantas Jasilionis (jasilionis@demogr.mpg.de)</w:t>
      </w:r>
    </w:p>
    <w:p w:rsidR="005A5081" w:rsidRPr="007E44DD" w:rsidRDefault="005A5081">
      <w:pPr>
        <w:pStyle w:val="PreformattedText"/>
        <w:rPr>
          <w:rFonts w:ascii="Arial" w:hAnsi="Arial"/>
          <w:sz w:val="24"/>
          <w:lang w:val="fr-FR"/>
        </w:rPr>
      </w:pPr>
    </w:p>
    <w:p w:rsidR="000D2C2D" w:rsidRPr="007E44DD" w:rsidRDefault="000D2C2D" w:rsidP="000D2C2D">
      <w:pPr>
        <w:pStyle w:val="PreformattedText"/>
        <w:rPr>
          <w:rFonts w:ascii="Arial" w:hAnsi="Arial"/>
          <w:sz w:val="24"/>
          <w:lang w:val="fr-FR"/>
        </w:rPr>
      </w:pPr>
      <w:proofErr w:type="spellStart"/>
      <w:r w:rsidRPr="007E44DD">
        <w:rPr>
          <w:rFonts w:ascii="Arial" w:hAnsi="Arial"/>
          <w:sz w:val="24"/>
          <w:lang w:val="fr-FR"/>
        </w:rPr>
        <w:t>RefCode</w:t>
      </w:r>
      <w:proofErr w:type="spellEnd"/>
    </w:p>
    <w:p w:rsidR="000D2C2D" w:rsidRPr="007E44DD" w:rsidRDefault="000D2C2D" w:rsidP="000D2C2D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9</w:t>
      </w:r>
    </w:p>
    <w:p w:rsidR="000D2C2D" w:rsidRPr="007E44DD" w:rsidRDefault="000D2C2D" w:rsidP="000D2C2D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Source</w:t>
      </w:r>
    </w:p>
    <w:p w:rsidR="000D2C2D" w:rsidRDefault="00EC584B" w:rsidP="000D2C2D">
      <w:pPr>
        <w:pStyle w:val="PreformattedText"/>
        <w:rPr>
          <w:rFonts w:ascii="Arial" w:hAnsi="Arial"/>
          <w:sz w:val="24"/>
        </w:rPr>
      </w:pPr>
      <w:proofErr w:type="spellStart"/>
      <w:r w:rsidRPr="007E44DD">
        <w:rPr>
          <w:rFonts w:ascii="Arial" w:hAnsi="Arial"/>
          <w:sz w:val="24"/>
          <w:lang w:val="fr-FR"/>
        </w:rPr>
        <w:t>Census</w:t>
      </w:r>
      <w:proofErr w:type="spellEnd"/>
      <w:r w:rsidRPr="007E44DD">
        <w:rPr>
          <w:rFonts w:ascii="Arial" w:hAnsi="Arial"/>
          <w:sz w:val="24"/>
          <w:lang w:val="fr-FR"/>
        </w:rPr>
        <w:t xml:space="preserve"> Office</w:t>
      </w:r>
      <w:r w:rsidR="00A3417A" w:rsidRPr="007E44DD">
        <w:rPr>
          <w:rFonts w:ascii="Arial" w:hAnsi="Arial"/>
          <w:sz w:val="24"/>
          <w:lang w:val="fr-FR"/>
        </w:rPr>
        <w:t>.</w:t>
      </w:r>
      <w:r w:rsidRPr="007E44DD">
        <w:rPr>
          <w:rFonts w:ascii="Arial" w:hAnsi="Arial"/>
          <w:sz w:val="24"/>
          <w:lang w:val="fr-FR"/>
        </w:rPr>
        <w:t xml:space="preserve"> (1888). </w:t>
      </w:r>
      <w:proofErr w:type="spellStart"/>
      <w:r w:rsidR="00C238E4" w:rsidRPr="007E44DD">
        <w:rPr>
          <w:rFonts w:ascii="Arial" w:hAnsi="Arial"/>
          <w:sz w:val="24"/>
          <w:lang w:val="fr-FR"/>
        </w:rPr>
        <w:t>Appendix</w:t>
      </w:r>
      <w:proofErr w:type="spellEnd"/>
      <w:r w:rsidR="00C238E4" w:rsidRPr="007E44DD">
        <w:rPr>
          <w:rFonts w:ascii="Arial" w:hAnsi="Arial"/>
          <w:sz w:val="24"/>
          <w:lang w:val="fr-FR"/>
        </w:rPr>
        <w:t xml:space="preserve"> tables. </w:t>
      </w:r>
      <w:r w:rsidR="000D2C2D">
        <w:rPr>
          <w:rFonts w:ascii="Arial" w:hAnsi="Arial"/>
          <w:sz w:val="24"/>
        </w:rPr>
        <w:t>Table XXI. Population of Scotland in 18</w:t>
      </w:r>
      <w:r w:rsidR="00C238E4">
        <w:rPr>
          <w:rFonts w:ascii="Arial" w:hAnsi="Arial"/>
          <w:sz w:val="24"/>
        </w:rPr>
        <w:t>7</w:t>
      </w:r>
      <w:r w:rsidR="000D2C2D">
        <w:rPr>
          <w:rFonts w:ascii="Arial" w:hAnsi="Arial"/>
          <w:sz w:val="24"/>
        </w:rPr>
        <w:t>1 and 18</w:t>
      </w:r>
      <w:r w:rsidR="00C238E4">
        <w:rPr>
          <w:rFonts w:ascii="Arial" w:hAnsi="Arial"/>
          <w:sz w:val="24"/>
        </w:rPr>
        <w:t>8</w:t>
      </w:r>
      <w:r w:rsidR="000D2C2D">
        <w:rPr>
          <w:rFonts w:ascii="Arial" w:hAnsi="Arial"/>
          <w:sz w:val="24"/>
        </w:rPr>
        <w:t xml:space="preserve">1, in sexes and ages with the increase and decrease at each age, during the ten years, and also the percentage of males and females at each of the </w:t>
      </w:r>
      <w:proofErr w:type="spellStart"/>
      <w:r w:rsidR="000D2C2D">
        <w:rPr>
          <w:rFonts w:ascii="Arial" w:hAnsi="Arial"/>
          <w:sz w:val="24"/>
        </w:rPr>
        <w:t>quinquennial</w:t>
      </w:r>
      <w:proofErr w:type="spellEnd"/>
      <w:r w:rsidR="000D2C2D">
        <w:rPr>
          <w:rFonts w:ascii="Arial" w:hAnsi="Arial"/>
          <w:sz w:val="24"/>
        </w:rPr>
        <w:t xml:space="preserve"> periods of life, 1881. </w:t>
      </w:r>
      <w:r w:rsidR="00C238E4">
        <w:rPr>
          <w:rFonts w:ascii="Arial" w:hAnsi="Arial"/>
          <w:sz w:val="24"/>
        </w:rPr>
        <w:t xml:space="preserve">Table XXII. Population of </w:t>
      </w:r>
      <w:smartTag w:uri="urn:schemas-microsoft-com:office:smarttags" w:element="country-region">
        <w:smartTag w:uri="urn:schemas-microsoft-com:office:smarttags" w:element="place">
          <w:r w:rsidR="00C238E4">
            <w:rPr>
              <w:rFonts w:ascii="Arial" w:hAnsi="Arial"/>
              <w:sz w:val="24"/>
            </w:rPr>
            <w:t>Scotland</w:t>
          </w:r>
        </w:smartTag>
      </w:smartTag>
      <w:r w:rsidR="00C238E4">
        <w:rPr>
          <w:rFonts w:ascii="Arial" w:hAnsi="Arial"/>
          <w:sz w:val="24"/>
        </w:rPr>
        <w:t xml:space="preserve"> in 1861 and 1871, in sexes and ages with the increase and decrease at each age, during the ten years. </w:t>
      </w:r>
      <w:r>
        <w:rPr>
          <w:rFonts w:ascii="Arial" w:hAnsi="Arial"/>
          <w:sz w:val="24"/>
        </w:rPr>
        <w:t xml:space="preserve">In: Population,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/>
              <w:sz w:val="24"/>
            </w:rPr>
            <w:t>Scotland</w:t>
          </w:r>
        </w:smartTag>
      </w:smartTag>
      <w:r>
        <w:rPr>
          <w:rFonts w:ascii="Arial" w:hAnsi="Arial"/>
          <w:sz w:val="24"/>
        </w:rPr>
        <w:t xml:space="preserve">, Vol. II.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24"/>
            </w:rPr>
            <w:t>Edinburgh</w:t>
          </w:r>
        </w:smartTag>
      </w:smartTag>
      <w:r>
        <w:rPr>
          <w:rFonts w:ascii="Arial" w:hAnsi="Arial"/>
          <w:sz w:val="24"/>
        </w:rPr>
        <w:t>: Census Office.</w:t>
      </w:r>
    </w:p>
    <w:p w:rsidR="000D2C2D" w:rsidRDefault="000D2C2D" w:rsidP="000D2C2D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Comments</w:t>
      </w:r>
    </w:p>
    <w:p w:rsidR="000D2C2D" w:rsidRDefault="000D2C2D" w:rsidP="000D2C2D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(Census counts</w:t>
      </w:r>
      <w:r w:rsidR="00EA200C">
        <w:rPr>
          <w:rFonts w:ascii="Arial" w:hAnsi="Arial"/>
          <w:sz w:val="24"/>
        </w:rPr>
        <w:t>) Census counts by sex and five year age group (except by single year for the ages 0-4)</w:t>
      </w:r>
      <w:r w:rsidR="00EC584B">
        <w:rPr>
          <w:rFonts w:ascii="Arial" w:hAnsi="Arial"/>
          <w:sz w:val="24"/>
        </w:rPr>
        <w:t xml:space="preserve"> for 1861 and 1871</w:t>
      </w:r>
      <w:r>
        <w:rPr>
          <w:rFonts w:ascii="Arial" w:hAnsi="Arial"/>
          <w:sz w:val="24"/>
        </w:rPr>
        <w:t>.</w:t>
      </w:r>
    </w:p>
    <w:p w:rsidR="000D2C2D" w:rsidRPr="007E44DD" w:rsidRDefault="000D2C2D" w:rsidP="000D2C2D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Date</w:t>
      </w:r>
    </w:p>
    <w:p w:rsidR="000D2C2D" w:rsidRPr="007E44DD" w:rsidRDefault="00EC584B" w:rsidP="000D2C2D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09</w:t>
      </w:r>
      <w:r w:rsidR="000D2C2D" w:rsidRPr="007E44DD">
        <w:rPr>
          <w:rFonts w:ascii="Arial" w:hAnsi="Arial"/>
          <w:sz w:val="24"/>
          <w:lang w:val="fr-FR"/>
        </w:rPr>
        <w:t>.1</w:t>
      </w:r>
      <w:r w:rsidRPr="007E44DD">
        <w:rPr>
          <w:rFonts w:ascii="Arial" w:hAnsi="Arial"/>
          <w:sz w:val="24"/>
          <w:lang w:val="fr-FR"/>
        </w:rPr>
        <w:t>2</w:t>
      </w:r>
      <w:r w:rsidR="000D2C2D" w:rsidRPr="007E44DD">
        <w:rPr>
          <w:rFonts w:ascii="Arial" w:hAnsi="Arial"/>
          <w:sz w:val="24"/>
          <w:lang w:val="fr-FR"/>
        </w:rPr>
        <w:t>.200</w:t>
      </w:r>
      <w:r w:rsidRPr="007E44DD">
        <w:rPr>
          <w:rFonts w:ascii="Arial" w:hAnsi="Arial"/>
          <w:sz w:val="24"/>
          <w:lang w:val="fr-FR"/>
        </w:rPr>
        <w:t>8</w:t>
      </w:r>
    </w:p>
    <w:p w:rsidR="000D2C2D" w:rsidRPr="007E44DD" w:rsidRDefault="000D2C2D" w:rsidP="000D2C2D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0D2C2D" w:rsidRPr="007E44DD" w:rsidRDefault="00EC584B" w:rsidP="000D2C2D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Domantas Jasilionis</w:t>
      </w:r>
      <w:r w:rsidR="000D2C2D" w:rsidRPr="007E44DD">
        <w:rPr>
          <w:rFonts w:ascii="Arial" w:hAnsi="Arial"/>
          <w:sz w:val="24"/>
          <w:lang w:val="fr-FR"/>
        </w:rPr>
        <w:t xml:space="preserve"> (</w:t>
      </w:r>
      <w:r w:rsidRPr="007E44DD">
        <w:rPr>
          <w:rFonts w:ascii="Arial" w:hAnsi="Arial"/>
          <w:sz w:val="24"/>
          <w:lang w:val="fr-FR"/>
        </w:rPr>
        <w:t>jasilionis</w:t>
      </w:r>
      <w:r w:rsidR="000D2C2D" w:rsidRPr="007E44DD">
        <w:rPr>
          <w:rFonts w:ascii="Arial" w:hAnsi="Arial"/>
          <w:sz w:val="24"/>
          <w:lang w:val="fr-FR"/>
        </w:rPr>
        <w:t>@demogr.mpg.de)</w:t>
      </w:r>
    </w:p>
    <w:p w:rsidR="00943B7B" w:rsidRPr="007E44DD" w:rsidRDefault="00943B7B">
      <w:pPr>
        <w:pStyle w:val="PreformattedText"/>
        <w:rPr>
          <w:rFonts w:ascii="Arial" w:hAnsi="Arial"/>
          <w:sz w:val="24"/>
          <w:lang w:val="fr-FR"/>
        </w:rPr>
      </w:pPr>
    </w:p>
    <w:p w:rsidR="00EC584B" w:rsidRPr="007E44DD" w:rsidRDefault="00EC584B" w:rsidP="00EC584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10</w:t>
      </w:r>
    </w:p>
    <w:p w:rsidR="00EC584B" w:rsidRPr="007E44DD" w:rsidRDefault="00EC584B" w:rsidP="00EC584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Source</w:t>
      </w:r>
    </w:p>
    <w:p w:rsidR="00EC584B" w:rsidRDefault="00EC584B" w:rsidP="00EC584B">
      <w:pPr>
        <w:pStyle w:val="PreformattedText"/>
        <w:rPr>
          <w:rFonts w:ascii="Arial" w:hAnsi="Arial"/>
          <w:sz w:val="24"/>
        </w:rPr>
      </w:pPr>
      <w:proofErr w:type="spellStart"/>
      <w:r w:rsidRPr="007E44DD">
        <w:rPr>
          <w:rFonts w:ascii="Arial" w:hAnsi="Arial"/>
          <w:sz w:val="24"/>
          <w:lang w:val="fr-FR"/>
        </w:rPr>
        <w:t>Census</w:t>
      </w:r>
      <w:proofErr w:type="spellEnd"/>
      <w:r w:rsidRPr="007E44DD">
        <w:rPr>
          <w:rFonts w:ascii="Arial" w:hAnsi="Arial"/>
          <w:sz w:val="24"/>
          <w:lang w:val="fr-FR"/>
        </w:rPr>
        <w:t xml:space="preserve"> Office</w:t>
      </w:r>
      <w:r w:rsidR="00A3417A" w:rsidRPr="007E44DD">
        <w:rPr>
          <w:rFonts w:ascii="Arial" w:hAnsi="Arial"/>
          <w:sz w:val="24"/>
          <w:lang w:val="fr-FR"/>
        </w:rPr>
        <w:t>.</w:t>
      </w:r>
      <w:r w:rsidRPr="007E44DD">
        <w:rPr>
          <w:rFonts w:ascii="Arial" w:hAnsi="Arial"/>
          <w:sz w:val="24"/>
          <w:lang w:val="fr-FR"/>
        </w:rPr>
        <w:t xml:space="preserve"> (1</w:t>
      </w:r>
      <w:r w:rsidR="00FD76EC" w:rsidRPr="007E44DD">
        <w:rPr>
          <w:rFonts w:ascii="Arial" w:hAnsi="Arial"/>
          <w:sz w:val="24"/>
          <w:lang w:val="fr-FR"/>
        </w:rPr>
        <w:t>90</w:t>
      </w:r>
      <w:r w:rsidR="00C238E4" w:rsidRPr="007E44DD">
        <w:rPr>
          <w:rFonts w:ascii="Arial" w:hAnsi="Arial"/>
          <w:sz w:val="24"/>
          <w:lang w:val="fr-FR"/>
        </w:rPr>
        <w:t>3</w:t>
      </w:r>
      <w:r w:rsidRPr="007E44DD">
        <w:rPr>
          <w:rFonts w:ascii="Arial" w:hAnsi="Arial"/>
          <w:sz w:val="24"/>
          <w:lang w:val="fr-FR"/>
        </w:rPr>
        <w:t xml:space="preserve">). </w:t>
      </w:r>
      <w:proofErr w:type="spellStart"/>
      <w:r w:rsidR="00C238E4" w:rsidRPr="007E44DD">
        <w:rPr>
          <w:rFonts w:ascii="Arial" w:hAnsi="Arial"/>
          <w:sz w:val="24"/>
          <w:lang w:val="fr-FR"/>
        </w:rPr>
        <w:t>Appendix</w:t>
      </w:r>
      <w:proofErr w:type="spellEnd"/>
      <w:r w:rsidR="00C238E4" w:rsidRPr="007E44DD">
        <w:rPr>
          <w:rFonts w:ascii="Arial" w:hAnsi="Arial"/>
          <w:sz w:val="24"/>
          <w:lang w:val="fr-FR"/>
        </w:rPr>
        <w:t xml:space="preserve"> tables. </w:t>
      </w:r>
      <w:r>
        <w:rPr>
          <w:rFonts w:ascii="Arial" w:hAnsi="Arial"/>
          <w:sz w:val="24"/>
        </w:rPr>
        <w:t xml:space="preserve">Table </w:t>
      </w:r>
      <w:r w:rsidR="00FD76EC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I. Population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/>
              <w:sz w:val="24"/>
            </w:rPr>
            <w:t>Scotland</w:t>
          </w:r>
        </w:smartTag>
      </w:smartTag>
      <w:r>
        <w:rPr>
          <w:rFonts w:ascii="Arial" w:hAnsi="Arial"/>
          <w:sz w:val="24"/>
        </w:rPr>
        <w:t xml:space="preserve"> in 18</w:t>
      </w:r>
      <w:r w:rsidR="00FD76EC"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1 and 18</w:t>
      </w:r>
      <w:r w:rsidR="00FD76EC"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 xml:space="preserve">1, in sexes and ages with the increase </w:t>
      </w:r>
      <w:r w:rsidR="00FD76EC">
        <w:rPr>
          <w:rFonts w:ascii="Arial" w:hAnsi="Arial"/>
          <w:sz w:val="24"/>
        </w:rPr>
        <w:t>or</w:t>
      </w:r>
      <w:r>
        <w:rPr>
          <w:rFonts w:ascii="Arial" w:hAnsi="Arial"/>
          <w:sz w:val="24"/>
        </w:rPr>
        <w:t xml:space="preserve"> decrease at each age, during the ten years</w:t>
      </w:r>
      <w:r w:rsidR="00FD76EC"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 xml:space="preserve">In: </w:t>
      </w:r>
      <w:r w:rsidR="00FD76EC" w:rsidRPr="00FD76EC">
        <w:rPr>
          <w:rFonts w:ascii="Arial" w:hAnsi="Arial"/>
          <w:sz w:val="24"/>
        </w:rPr>
        <w:t xml:space="preserve">Population, </w:t>
      </w:r>
      <w:smartTag w:uri="urn:schemas-microsoft-com:office:smarttags" w:element="country-region">
        <w:smartTag w:uri="urn:schemas-microsoft-com:office:smarttags" w:element="place">
          <w:r w:rsidR="00FD76EC" w:rsidRPr="00FD76EC">
            <w:rPr>
              <w:rFonts w:ascii="Arial" w:hAnsi="Arial"/>
              <w:sz w:val="24"/>
            </w:rPr>
            <w:t>Scotland</w:t>
          </w:r>
        </w:smartTag>
      </w:smartTag>
      <w:r w:rsidR="00FD76EC" w:rsidRPr="00FD76EC">
        <w:rPr>
          <w:rFonts w:ascii="Arial" w:hAnsi="Arial"/>
          <w:sz w:val="24"/>
        </w:rPr>
        <w:t>, Vol. II, Ages, marital condition, education and birthplaces</w:t>
      </w:r>
      <w:r>
        <w:rPr>
          <w:rFonts w:ascii="Arial" w:hAnsi="Arial"/>
          <w:sz w:val="24"/>
        </w:rPr>
        <w:t xml:space="preserve">.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24"/>
            </w:rPr>
            <w:t>Edinburgh</w:t>
          </w:r>
        </w:smartTag>
      </w:smartTag>
      <w:r>
        <w:rPr>
          <w:rFonts w:ascii="Arial" w:hAnsi="Arial"/>
          <w:sz w:val="24"/>
        </w:rPr>
        <w:t>: Census Office.</w:t>
      </w:r>
    </w:p>
    <w:p w:rsidR="00EC584B" w:rsidRDefault="00EC584B" w:rsidP="00EC584B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Comments</w:t>
      </w:r>
    </w:p>
    <w:p w:rsidR="00EC584B" w:rsidRDefault="00EC584B" w:rsidP="00EC584B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(Census counts). Census counts by sex and five year age group (except by single year for the </w:t>
      </w:r>
      <w:r w:rsidR="00EA200C">
        <w:rPr>
          <w:rFonts w:ascii="Arial" w:hAnsi="Arial"/>
          <w:sz w:val="24"/>
        </w:rPr>
        <w:t>ages 0-4</w:t>
      </w:r>
      <w:r>
        <w:rPr>
          <w:rFonts w:ascii="Arial" w:hAnsi="Arial"/>
          <w:sz w:val="24"/>
        </w:rPr>
        <w:t>) for 18</w:t>
      </w:r>
      <w:r w:rsidR="00FD76EC"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1 and 18</w:t>
      </w:r>
      <w:r w:rsidR="00FD76EC"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1.</w:t>
      </w:r>
    </w:p>
    <w:p w:rsidR="00EC584B" w:rsidRPr="007E44DD" w:rsidRDefault="00EC584B" w:rsidP="00EC584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Date</w:t>
      </w:r>
    </w:p>
    <w:p w:rsidR="00FD76EC" w:rsidRPr="007E44DD" w:rsidRDefault="00FD76EC" w:rsidP="00FD76EC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09.12.2008</w:t>
      </w:r>
    </w:p>
    <w:p w:rsidR="00EC584B" w:rsidRPr="007E44DD" w:rsidRDefault="00EC584B" w:rsidP="00EC584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EC584B" w:rsidRPr="007E44DD" w:rsidRDefault="00EC584B" w:rsidP="00EC584B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Domantas Jasilionis (jasilionis@demogr.mpg.de)</w:t>
      </w:r>
    </w:p>
    <w:p w:rsidR="00943B7B" w:rsidRPr="007E44DD" w:rsidRDefault="00943B7B">
      <w:pPr>
        <w:pStyle w:val="PreformattedText"/>
        <w:rPr>
          <w:rFonts w:ascii="Arial" w:hAnsi="Arial"/>
          <w:sz w:val="24"/>
          <w:lang w:val="fr-FR"/>
        </w:rPr>
      </w:pPr>
    </w:p>
    <w:p w:rsidR="00FD76EC" w:rsidRPr="007E44DD" w:rsidRDefault="00FD76EC" w:rsidP="00FD76EC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11</w:t>
      </w:r>
    </w:p>
    <w:p w:rsidR="00FD76EC" w:rsidRPr="007E44DD" w:rsidRDefault="00FD76EC" w:rsidP="00FD76EC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Source</w:t>
      </w:r>
    </w:p>
    <w:p w:rsidR="00FD76EC" w:rsidRDefault="00FD76EC" w:rsidP="00FD76EC">
      <w:pPr>
        <w:pStyle w:val="PreformattedText"/>
        <w:rPr>
          <w:rFonts w:ascii="Arial" w:hAnsi="Arial"/>
          <w:sz w:val="24"/>
        </w:rPr>
      </w:pPr>
      <w:proofErr w:type="spellStart"/>
      <w:r w:rsidRPr="007E44DD">
        <w:rPr>
          <w:rFonts w:ascii="Arial" w:hAnsi="Arial"/>
          <w:sz w:val="24"/>
          <w:lang w:val="fr-FR"/>
        </w:rPr>
        <w:t>Census</w:t>
      </w:r>
      <w:proofErr w:type="spellEnd"/>
      <w:r w:rsidRPr="007E44DD">
        <w:rPr>
          <w:rFonts w:ascii="Arial" w:hAnsi="Arial"/>
          <w:sz w:val="24"/>
          <w:lang w:val="fr-FR"/>
        </w:rPr>
        <w:t xml:space="preserve"> Office</w:t>
      </w:r>
      <w:r w:rsidR="00A3417A" w:rsidRPr="007E44DD">
        <w:rPr>
          <w:rFonts w:ascii="Arial" w:hAnsi="Arial"/>
          <w:sz w:val="24"/>
          <w:lang w:val="fr-FR"/>
        </w:rPr>
        <w:t>.</w:t>
      </w:r>
      <w:r w:rsidRPr="007E44DD">
        <w:rPr>
          <w:rFonts w:ascii="Arial" w:hAnsi="Arial"/>
          <w:sz w:val="24"/>
          <w:lang w:val="fr-FR"/>
        </w:rPr>
        <w:t xml:space="preserve"> (190</w:t>
      </w:r>
      <w:r w:rsidR="00C238E4" w:rsidRPr="007E44DD">
        <w:rPr>
          <w:rFonts w:ascii="Arial" w:hAnsi="Arial"/>
          <w:sz w:val="24"/>
          <w:lang w:val="fr-FR"/>
        </w:rPr>
        <w:t>3</w:t>
      </w:r>
      <w:r w:rsidRPr="007E44DD">
        <w:rPr>
          <w:rFonts w:ascii="Arial" w:hAnsi="Arial"/>
          <w:sz w:val="24"/>
          <w:lang w:val="fr-FR"/>
        </w:rPr>
        <w:t xml:space="preserve">). </w:t>
      </w:r>
      <w:proofErr w:type="spellStart"/>
      <w:r w:rsidR="00C238E4" w:rsidRPr="007E44DD">
        <w:rPr>
          <w:rFonts w:ascii="Arial" w:hAnsi="Arial"/>
          <w:sz w:val="24"/>
          <w:lang w:val="fr-FR"/>
        </w:rPr>
        <w:t>Appendix</w:t>
      </w:r>
      <w:proofErr w:type="spellEnd"/>
      <w:r w:rsidR="00C238E4" w:rsidRPr="007E44DD">
        <w:rPr>
          <w:rFonts w:ascii="Arial" w:hAnsi="Arial"/>
          <w:sz w:val="24"/>
          <w:lang w:val="fr-FR"/>
        </w:rPr>
        <w:t xml:space="preserve"> tables. </w:t>
      </w:r>
      <w:r>
        <w:rPr>
          <w:rFonts w:ascii="Arial" w:hAnsi="Arial"/>
          <w:sz w:val="24"/>
        </w:rPr>
        <w:t>Table I. Population of Scotland in 1891 and 1901, distinguishing males and females at each year of life</w:t>
      </w:r>
      <w:r w:rsidR="00EA200C">
        <w:rPr>
          <w:rFonts w:ascii="Arial" w:hAnsi="Arial"/>
          <w:sz w:val="24"/>
        </w:rPr>
        <w:t xml:space="preserve">, and at </w:t>
      </w:r>
      <w:proofErr w:type="spellStart"/>
      <w:r w:rsidR="00EA200C">
        <w:rPr>
          <w:rFonts w:ascii="Arial" w:hAnsi="Arial"/>
          <w:sz w:val="24"/>
        </w:rPr>
        <w:t>quinquennial</w:t>
      </w:r>
      <w:proofErr w:type="spellEnd"/>
      <w:r w:rsidR="00EA200C">
        <w:rPr>
          <w:rFonts w:ascii="Arial" w:hAnsi="Arial"/>
          <w:sz w:val="24"/>
        </w:rPr>
        <w:t xml:space="preserve"> periods thereafter,</w:t>
      </w:r>
      <w:r>
        <w:rPr>
          <w:rFonts w:ascii="Arial" w:hAnsi="Arial"/>
          <w:sz w:val="24"/>
        </w:rPr>
        <w:t xml:space="preserve"> with the </w:t>
      </w:r>
      <w:r w:rsidR="00EA200C">
        <w:rPr>
          <w:rFonts w:ascii="Arial" w:hAnsi="Arial"/>
          <w:sz w:val="24"/>
        </w:rPr>
        <w:t xml:space="preserve">amount and percentage </w:t>
      </w:r>
      <w:r>
        <w:rPr>
          <w:rFonts w:ascii="Arial" w:hAnsi="Arial"/>
          <w:sz w:val="24"/>
        </w:rPr>
        <w:t xml:space="preserve">increase and decrease at each age, during the </w:t>
      </w:r>
      <w:r w:rsidR="00EA200C">
        <w:rPr>
          <w:rFonts w:ascii="Arial" w:hAnsi="Arial"/>
          <w:sz w:val="24"/>
        </w:rPr>
        <w:t>decennium</w:t>
      </w:r>
      <w:r>
        <w:rPr>
          <w:rFonts w:ascii="Arial" w:hAnsi="Arial"/>
          <w:sz w:val="24"/>
        </w:rPr>
        <w:t xml:space="preserve">, and also the percentage of males and females at </w:t>
      </w:r>
      <w:r w:rsidR="00EA200C">
        <w:rPr>
          <w:rFonts w:ascii="Arial" w:hAnsi="Arial"/>
          <w:sz w:val="24"/>
        </w:rPr>
        <w:t xml:space="preserve">each age in </w:t>
      </w:r>
      <w:r>
        <w:rPr>
          <w:rFonts w:ascii="Arial" w:hAnsi="Arial"/>
          <w:sz w:val="24"/>
        </w:rPr>
        <w:t>1</w:t>
      </w:r>
      <w:r w:rsidR="00EA200C">
        <w:rPr>
          <w:rFonts w:ascii="Arial" w:hAnsi="Arial"/>
          <w:sz w:val="24"/>
        </w:rPr>
        <w:t>90</w:t>
      </w:r>
      <w:r>
        <w:rPr>
          <w:rFonts w:ascii="Arial" w:hAnsi="Arial"/>
          <w:sz w:val="24"/>
        </w:rPr>
        <w:t xml:space="preserve">1. In: </w:t>
      </w:r>
      <w:r w:rsidRPr="00FD76EC">
        <w:rPr>
          <w:rFonts w:ascii="Arial" w:hAnsi="Arial"/>
          <w:sz w:val="24"/>
        </w:rPr>
        <w:t xml:space="preserve">Population, </w:t>
      </w:r>
      <w:smartTag w:uri="urn:schemas-microsoft-com:office:smarttags" w:element="country-region">
        <w:smartTag w:uri="urn:schemas-microsoft-com:office:smarttags" w:element="place">
          <w:r w:rsidRPr="00FD76EC">
            <w:rPr>
              <w:rFonts w:ascii="Arial" w:hAnsi="Arial"/>
              <w:sz w:val="24"/>
            </w:rPr>
            <w:t>Scotland</w:t>
          </w:r>
        </w:smartTag>
      </w:smartTag>
      <w:r w:rsidRPr="00FD76EC">
        <w:rPr>
          <w:rFonts w:ascii="Arial" w:hAnsi="Arial"/>
          <w:sz w:val="24"/>
        </w:rPr>
        <w:t>, Vol. II, Ages, marital condition, education and birthplaces</w:t>
      </w:r>
      <w:r>
        <w:rPr>
          <w:rFonts w:ascii="Arial" w:hAnsi="Arial"/>
          <w:sz w:val="24"/>
        </w:rPr>
        <w:t xml:space="preserve">.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24"/>
            </w:rPr>
            <w:t>Edinburgh</w:t>
          </w:r>
        </w:smartTag>
      </w:smartTag>
      <w:r>
        <w:rPr>
          <w:rFonts w:ascii="Arial" w:hAnsi="Arial"/>
          <w:sz w:val="24"/>
        </w:rPr>
        <w:t>: Census Office.</w:t>
      </w:r>
    </w:p>
    <w:p w:rsidR="00FD76EC" w:rsidRDefault="00FD76EC" w:rsidP="00FD76EC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Comments</w:t>
      </w:r>
    </w:p>
    <w:p w:rsidR="00FD76EC" w:rsidRDefault="00FD76EC" w:rsidP="00FD76EC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(Census counts). Census counts by sex and five year age group (except by single year for the ages</w:t>
      </w:r>
      <w:r w:rsidR="00EA200C">
        <w:rPr>
          <w:rFonts w:ascii="Arial" w:hAnsi="Arial"/>
          <w:sz w:val="24"/>
        </w:rPr>
        <w:t xml:space="preserve"> 0-4</w:t>
      </w:r>
      <w:r>
        <w:rPr>
          <w:rFonts w:ascii="Arial" w:hAnsi="Arial"/>
          <w:sz w:val="24"/>
        </w:rPr>
        <w:t xml:space="preserve">) for </w:t>
      </w:r>
      <w:r w:rsidR="00EA200C">
        <w:rPr>
          <w:rFonts w:ascii="Arial" w:hAnsi="Arial"/>
          <w:sz w:val="24"/>
        </w:rPr>
        <w:t>1901</w:t>
      </w:r>
      <w:r>
        <w:rPr>
          <w:rFonts w:ascii="Arial" w:hAnsi="Arial"/>
          <w:sz w:val="24"/>
        </w:rPr>
        <w:t>.</w:t>
      </w:r>
    </w:p>
    <w:p w:rsidR="00FD76EC" w:rsidRPr="007E44DD" w:rsidRDefault="00FD76EC" w:rsidP="00FD76EC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Date</w:t>
      </w:r>
    </w:p>
    <w:p w:rsidR="00FD76EC" w:rsidRPr="007E44DD" w:rsidRDefault="00FD76EC" w:rsidP="00FD76EC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09.12.2008</w:t>
      </w:r>
    </w:p>
    <w:p w:rsidR="00FD76EC" w:rsidRPr="007E44DD" w:rsidRDefault="00FD76EC" w:rsidP="00FD76EC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FD76EC" w:rsidRPr="007E44DD" w:rsidRDefault="00FD76EC" w:rsidP="00FD76EC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Domantas Jasilionis (jasilionis@demogr.mpg.de)</w:t>
      </w:r>
    </w:p>
    <w:p w:rsidR="00C52155" w:rsidRPr="007E44DD" w:rsidRDefault="00C52155">
      <w:pPr>
        <w:pStyle w:val="PreformattedText"/>
        <w:rPr>
          <w:rFonts w:ascii="Arial" w:hAnsi="Arial"/>
          <w:sz w:val="24"/>
          <w:lang w:val="fr-FR"/>
        </w:rPr>
      </w:pPr>
    </w:p>
    <w:p w:rsidR="00943B7B" w:rsidRDefault="00C52155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12</w:t>
      </w:r>
    </w:p>
    <w:p w:rsidR="00C52155" w:rsidRDefault="00C52155" w:rsidP="00C52155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Source</w:t>
      </w:r>
    </w:p>
    <w:p w:rsidR="00C52155" w:rsidRDefault="00C238E4" w:rsidP="00C52155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H</w:t>
      </w:r>
      <w:r w:rsidR="000F42F4">
        <w:rPr>
          <w:rFonts w:ascii="Arial" w:hAnsi="Arial"/>
          <w:sz w:val="24"/>
        </w:rPr>
        <w:t xml:space="preserve">is </w:t>
      </w:r>
      <w:r>
        <w:rPr>
          <w:rFonts w:ascii="Arial" w:hAnsi="Arial"/>
          <w:sz w:val="24"/>
        </w:rPr>
        <w:t>M</w:t>
      </w:r>
      <w:r w:rsidR="000F42F4">
        <w:rPr>
          <w:rFonts w:ascii="Arial" w:hAnsi="Arial"/>
          <w:sz w:val="24"/>
        </w:rPr>
        <w:t xml:space="preserve">ajesty’s </w:t>
      </w:r>
      <w:r>
        <w:rPr>
          <w:rFonts w:ascii="Arial" w:hAnsi="Arial"/>
          <w:sz w:val="24"/>
        </w:rPr>
        <w:t>S</w:t>
      </w:r>
      <w:r w:rsidR="000F42F4">
        <w:rPr>
          <w:rFonts w:ascii="Arial" w:hAnsi="Arial"/>
          <w:sz w:val="24"/>
        </w:rPr>
        <w:t xml:space="preserve">tationery </w:t>
      </w:r>
      <w:r>
        <w:rPr>
          <w:rFonts w:ascii="Arial" w:hAnsi="Arial"/>
          <w:sz w:val="24"/>
        </w:rPr>
        <w:t>O</w:t>
      </w:r>
      <w:r w:rsidR="000F42F4">
        <w:rPr>
          <w:rFonts w:ascii="Arial" w:hAnsi="Arial"/>
          <w:sz w:val="24"/>
        </w:rPr>
        <w:t>ffice (HMSO)</w:t>
      </w:r>
      <w:r w:rsidR="00A3417A">
        <w:rPr>
          <w:rFonts w:ascii="Arial" w:hAnsi="Arial"/>
          <w:sz w:val="24"/>
        </w:rPr>
        <w:t>.</w:t>
      </w:r>
      <w:r w:rsidR="00C52155">
        <w:rPr>
          <w:rFonts w:ascii="Arial" w:hAnsi="Arial"/>
          <w:sz w:val="24"/>
        </w:rPr>
        <w:t xml:space="preserve"> (19</w:t>
      </w:r>
      <w:r>
        <w:rPr>
          <w:rFonts w:ascii="Arial" w:hAnsi="Arial"/>
          <w:sz w:val="24"/>
        </w:rPr>
        <w:t>23</w:t>
      </w:r>
      <w:r w:rsidR="00C52155">
        <w:rPr>
          <w:rFonts w:ascii="Arial" w:hAnsi="Arial"/>
          <w:sz w:val="24"/>
        </w:rPr>
        <w:t xml:space="preserve">). Table </w:t>
      </w:r>
      <w:r>
        <w:rPr>
          <w:rFonts w:ascii="Arial" w:hAnsi="Arial"/>
          <w:sz w:val="24"/>
        </w:rPr>
        <w:t>36</w:t>
      </w:r>
      <w:r w:rsidR="00C52155"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Ages of males and females, 1921 and 19</w:t>
      </w:r>
      <w:r w:rsidR="009D3D10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1.</w:t>
      </w:r>
      <w:r w:rsidR="00C52155">
        <w:rPr>
          <w:rFonts w:ascii="Arial" w:hAnsi="Arial"/>
          <w:sz w:val="24"/>
        </w:rPr>
        <w:t xml:space="preserve"> </w:t>
      </w:r>
      <w:r w:rsidR="009D3D10">
        <w:rPr>
          <w:rFonts w:ascii="Arial" w:hAnsi="Arial"/>
          <w:sz w:val="24"/>
        </w:rPr>
        <w:t xml:space="preserve">In: Census of </w:t>
      </w:r>
      <w:smartTag w:uri="urn:schemas-microsoft-com:office:smarttags" w:element="country-region">
        <w:smartTag w:uri="urn:schemas-microsoft-com:office:smarttags" w:element="place">
          <w:r w:rsidR="009D3D10">
            <w:rPr>
              <w:rFonts w:ascii="Arial" w:hAnsi="Arial"/>
              <w:sz w:val="24"/>
            </w:rPr>
            <w:t>Scotland</w:t>
          </w:r>
        </w:smartTag>
      </w:smartTag>
      <w:r w:rsidR="009D3D10">
        <w:rPr>
          <w:rFonts w:ascii="Arial" w:hAnsi="Arial"/>
          <w:sz w:val="24"/>
        </w:rPr>
        <w:t xml:space="preserve">, 1921, Vol. 2. </w:t>
      </w:r>
      <w:smartTag w:uri="urn:schemas-microsoft-com:office:smarttags" w:element="City">
        <w:smartTag w:uri="urn:schemas-microsoft-com:office:smarttags" w:element="place">
          <w:r w:rsidR="00C52155">
            <w:rPr>
              <w:rFonts w:ascii="Arial" w:hAnsi="Arial"/>
              <w:sz w:val="24"/>
            </w:rPr>
            <w:t>Edinburgh</w:t>
          </w:r>
        </w:smartTag>
      </w:smartTag>
      <w:r w:rsidR="00C52155">
        <w:rPr>
          <w:rFonts w:ascii="Arial" w:hAnsi="Arial"/>
          <w:sz w:val="24"/>
        </w:rPr>
        <w:t xml:space="preserve">: </w:t>
      </w:r>
      <w:r w:rsidR="009D3D10">
        <w:rPr>
          <w:rFonts w:ascii="Arial" w:hAnsi="Arial"/>
          <w:sz w:val="24"/>
        </w:rPr>
        <w:t>HMSO</w:t>
      </w:r>
      <w:r w:rsidR="00C52155">
        <w:rPr>
          <w:rFonts w:ascii="Arial" w:hAnsi="Arial"/>
          <w:sz w:val="24"/>
        </w:rPr>
        <w:t>.</w:t>
      </w:r>
    </w:p>
    <w:p w:rsidR="00C52155" w:rsidRDefault="00C52155" w:rsidP="00C52155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Comments</w:t>
      </w:r>
    </w:p>
    <w:p w:rsidR="00C52155" w:rsidRDefault="00C52155" w:rsidP="00C52155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(Census counts). Census counts by sex and five year age group (except by single year for the ages 0-4) for </w:t>
      </w:r>
      <w:r w:rsidR="009D3D10">
        <w:rPr>
          <w:rFonts w:ascii="Arial" w:hAnsi="Arial"/>
          <w:sz w:val="24"/>
        </w:rPr>
        <w:t>1911</w:t>
      </w:r>
      <w:r w:rsidR="0085013F">
        <w:rPr>
          <w:rFonts w:ascii="Arial" w:hAnsi="Arial"/>
          <w:sz w:val="24"/>
        </w:rPr>
        <w:t xml:space="preserve"> and 1921</w:t>
      </w:r>
      <w:r>
        <w:rPr>
          <w:rFonts w:ascii="Arial" w:hAnsi="Arial"/>
          <w:sz w:val="24"/>
        </w:rPr>
        <w:t>.</w:t>
      </w:r>
    </w:p>
    <w:p w:rsidR="00C52155" w:rsidRPr="007E44DD" w:rsidRDefault="00C52155" w:rsidP="00C52155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Date</w:t>
      </w:r>
    </w:p>
    <w:p w:rsidR="00C52155" w:rsidRPr="007E44DD" w:rsidRDefault="00C52155" w:rsidP="00C52155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09.12.2008</w:t>
      </w:r>
    </w:p>
    <w:p w:rsidR="00C52155" w:rsidRPr="007E44DD" w:rsidRDefault="00C52155" w:rsidP="00C52155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C52155" w:rsidRPr="007E44DD" w:rsidRDefault="00C52155" w:rsidP="00C52155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Domantas Jasilionis (jasilionis@demogr.mpg.de)</w:t>
      </w:r>
    </w:p>
    <w:p w:rsidR="00943B7B" w:rsidRPr="007E44DD" w:rsidRDefault="00943B7B">
      <w:pPr>
        <w:pStyle w:val="PreformattedText"/>
        <w:rPr>
          <w:rFonts w:ascii="Arial" w:hAnsi="Arial"/>
          <w:sz w:val="24"/>
          <w:lang w:val="fr-FR"/>
        </w:rPr>
      </w:pPr>
    </w:p>
    <w:p w:rsidR="0085013F" w:rsidRDefault="0085013F" w:rsidP="0085013F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13</w:t>
      </w:r>
    </w:p>
    <w:p w:rsidR="0085013F" w:rsidRDefault="0085013F" w:rsidP="0085013F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Source</w:t>
      </w:r>
    </w:p>
    <w:p w:rsidR="0085013F" w:rsidRDefault="000F42F4" w:rsidP="0085013F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His Majesty’s Stationery Office (HMSO)</w:t>
      </w:r>
      <w:r w:rsidR="0085013F">
        <w:rPr>
          <w:rFonts w:ascii="Arial" w:hAnsi="Arial"/>
          <w:sz w:val="24"/>
        </w:rPr>
        <w:t xml:space="preserve"> (1933). Table 30. Age distribution by single years and conjugal condition -</w:t>
      </w:r>
      <w:smartTag w:uri="urn:schemas-microsoft-com:office:smarttags" w:element="country-region">
        <w:smartTag w:uri="urn:schemas-microsoft-com:office:smarttags" w:element="place">
          <w:r w:rsidR="0085013F">
            <w:rPr>
              <w:rFonts w:ascii="Arial" w:hAnsi="Arial"/>
              <w:sz w:val="24"/>
            </w:rPr>
            <w:t>Scotland</w:t>
          </w:r>
        </w:smartTag>
      </w:smartTag>
      <w:r w:rsidR="0085013F">
        <w:rPr>
          <w:rFonts w:ascii="Arial" w:hAnsi="Arial"/>
          <w:sz w:val="24"/>
        </w:rPr>
        <w:t xml:space="preserve">. In: Census of </w:t>
      </w:r>
      <w:smartTag w:uri="urn:schemas-microsoft-com:office:smarttags" w:element="country-region">
        <w:smartTag w:uri="urn:schemas-microsoft-com:office:smarttags" w:element="place">
          <w:r w:rsidR="0085013F">
            <w:rPr>
              <w:rFonts w:ascii="Arial" w:hAnsi="Arial"/>
              <w:sz w:val="24"/>
            </w:rPr>
            <w:t>Scotland</w:t>
          </w:r>
        </w:smartTag>
      </w:smartTag>
      <w:r w:rsidR="0085013F">
        <w:rPr>
          <w:rFonts w:ascii="Arial" w:hAnsi="Arial"/>
          <w:sz w:val="24"/>
        </w:rPr>
        <w:t xml:space="preserve">, 1931. Report on the fourteenth decennial census of </w:t>
      </w:r>
      <w:smartTag w:uri="urn:schemas-microsoft-com:office:smarttags" w:element="country-region">
        <w:smartTag w:uri="urn:schemas-microsoft-com:office:smarttags" w:element="place">
          <w:r w:rsidR="0085013F">
            <w:rPr>
              <w:rFonts w:ascii="Arial" w:hAnsi="Arial"/>
              <w:sz w:val="24"/>
            </w:rPr>
            <w:t>Scotland</w:t>
          </w:r>
        </w:smartTag>
      </w:smartTag>
      <w:r w:rsidR="0085013F">
        <w:rPr>
          <w:rFonts w:ascii="Arial" w:hAnsi="Arial"/>
          <w:sz w:val="24"/>
        </w:rPr>
        <w:t xml:space="preserve">, Vol. 2. </w:t>
      </w:r>
      <w:smartTag w:uri="urn:schemas-microsoft-com:office:smarttags" w:element="City">
        <w:smartTag w:uri="urn:schemas-microsoft-com:office:smarttags" w:element="place">
          <w:r w:rsidR="0085013F">
            <w:rPr>
              <w:rFonts w:ascii="Arial" w:hAnsi="Arial"/>
              <w:sz w:val="24"/>
            </w:rPr>
            <w:t>Edinburgh</w:t>
          </w:r>
        </w:smartTag>
      </w:smartTag>
      <w:r w:rsidR="0085013F">
        <w:rPr>
          <w:rFonts w:ascii="Arial" w:hAnsi="Arial"/>
          <w:sz w:val="24"/>
        </w:rPr>
        <w:t>: HMSO.</w:t>
      </w:r>
    </w:p>
    <w:p w:rsidR="0085013F" w:rsidRDefault="0085013F" w:rsidP="0085013F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Comments</w:t>
      </w:r>
    </w:p>
    <w:p w:rsidR="0085013F" w:rsidRDefault="0085013F" w:rsidP="0085013F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(Census counts). Census counts by sex and </w:t>
      </w:r>
      <w:r w:rsidR="00EA25B1">
        <w:rPr>
          <w:rFonts w:ascii="Arial" w:hAnsi="Arial"/>
          <w:sz w:val="24"/>
        </w:rPr>
        <w:t>single</w:t>
      </w:r>
      <w:r>
        <w:rPr>
          <w:rFonts w:ascii="Arial" w:hAnsi="Arial"/>
          <w:sz w:val="24"/>
        </w:rPr>
        <w:t xml:space="preserve"> year </w:t>
      </w:r>
      <w:r w:rsidR="00EA25B1">
        <w:rPr>
          <w:rFonts w:ascii="Arial" w:hAnsi="Arial"/>
          <w:sz w:val="24"/>
        </w:rPr>
        <w:t xml:space="preserve">of </w:t>
      </w:r>
      <w:r>
        <w:rPr>
          <w:rFonts w:ascii="Arial" w:hAnsi="Arial"/>
          <w:sz w:val="24"/>
        </w:rPr>
        <w:t xml:space="preserve">age </w:t>
      </w:r>
      <w:r w:rsidR="00EA25B1">
        <w:rPr>
          <w:rFonts w:ascii="Arial" w:hAnsi="Arial"/>
          <w:sz w:val="24"/>
        </w:rPr>
        <w:t>for</w:t>
      </w:r>
      <w:r>
        <w:rPr>
          <w:rFonts w:ascii="Arial" w:hAnsi="Arial"/>
          <w:sz w:val="24"/>
        </w:rPr>
        <w:t xml:space="preserve"> 19</w:t>
      </w:r>
      <w:r w:rsidR="00EA25B1"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1.</w:t>
      </w:r>
    </w:p>
    <w:p w:rsidR="0085013F" w:rsidRPr="007E44DD" w:rsidRDefault="0085013F" w:rsidP="0085013F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Date</w:t>
      </w:r>
    </w:p>
    <w:p w:rsidR="0085013F" w:rsidRPr="007E44DD" w:rsidRDefault="0085013F" w:rsidP="0085013F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09.12.2008</w:t>
      </w:r>
    </w:p>
    <w:p w:rsidR="0085013F" w:rsidRPr="007E44DD" w:rsidRDefault="0085013F" w:rsidP="0085013F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85013F" w:rsidRPr="007E44DD" w:rsidRDefault="0085013F" w:rsidP="0085013F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Domantas Jasilionis (jasilionis@demogr.mpg.de)</w:t>
      </w:r>
    </w:p>
    <w:p w:rsidR="0085013F" w:rsidRPr="007E44DD" w:rsidRDefault="0085013F">
      <w:pPr>
        <w:pStyle w:val="PreformattedText"/>
        <w:rPr>
          <w:rFonts w:ascii="Arial" w:hAnsi="Arial"/>
          <w:sz w:val="24"/>
          <w:lang w:val="fr-FR"/>
        </w:rPr>
      </w:pPr>
    </w:p>
    <w:p w:rsidR="0085013F" w:rsidRDefault="0085013F" w:rsidP="0085013F">
      <w:pPr>
        <w:pStyle w:val="PreformattedText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RefCode</w:t>
      </w:r>
      <w:proofErr w:type="spellEnd"/>
    </w:p>
    <w:p w:rsidR="0085013F" w:rsidRDefault="00EA25B1" w:rsidP="0085013F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14</w:t>
      </w:r>
    </w:p>
    <w:p w:rsidR="0085013F" w:rsidRDefault="0085013F" w:rsidP="0085013F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Source  </w:t>
      </w:r>
    </w:p>
    <w:p w:rsidR="00EA25B1" w:rsidRDefault="00EA25B1" w:rsidP="0085013F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 w:rsidRPr="00A218FC">
            <w:rPr>
              <w:rFonts w:ascii="Arial" w:hAnsi="Arial"/>
              <w:sz w:val="24"/>
            </w:rPr>
            <w:t>Scotland</w:t>
          </w:r>
        </w:smartTag>
      </w:smartTag>
      <w:r w:rsidR="0085013F">
        <w:rPr>
          <w:rFonts w:ascii="Arial" w:hAnsi="Arial"/>
          <w:sz w:val="24"/>
        </w:rPr>
        <w:t>. Mid-year population estimates by sex and five year age group, 1911-19</w:t>
      </w:r>
      <w:r>
        <w:rPr>
          <w:rFonts w:ascii="Arial" w:hAnsi="Arial"/>
          <w:sz w:val="24"/>
        </w:rPr>
        <w:t>38</w:t>
      </w:r>
      <w:r w:rsidR="0085013F"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 xml:space="preserve">Retrieved </w:t>
      </w:r>
      <w:smartTag w:uri="urn:schemas-microsoft-com:office:smarttags" w:element="date">
        <w:smartTagPr>
          <w:attr w:name="Year" w:val="2008"/>
          <w:attr w:name="Day" w:val="15"/>
          <w:attr w:name="Month" w:val="5"/>
        </w:smartTagPr>
        <w:r>
          <w:rPr>
            <w:rFonts w:ascii="Arial" w:hAnsi="Arial"/>
            <w:sz w:val="24"/>
          </w:rPr>
          <w:t>15 May 2008</w:t>
        </w:r>
      </w:smartTag>
      <w:r>
        <w:rPr>
          <w:rFonts w:ascii="Arial" w:hAnsi="Arial"/>
          <w:sz w:val="24"/>
        </w:rPr>
        <w:t xml:space="preserve"> (</w:t>
      </w:r>
      <w:hyperlink r:id="rId5" w:history="1">
        <w:r w:rsidRPr="00A3417A">
          <w:rPr>
            <w:rStyle w:val="Hyperlink"/>
            <w:rFonts w:ascii="Arial" w:hAnsi="Arial"/>
            <w:sz w:val="24"/>
            <w:szCs w:val="24"/>
          </w:rPr>
          <w:t>http://www.gro-scotland.gov.uk</w:t>
        </w:r>
      </w:hyperlink>
      <w:r>
        <w:rPr>
          <w:rStyle w:val="Hyperlink"/>
          <w:rFonts w:ascii="Arial" w:hAnsi="Arial"/>
          <w:color w:val="000000"/>
          <w:sz w:val="24"/>
          <w:szCs w:val="24"/>
          <w:u w:val="none"/>
        </w:rPr>
        <w:t>).</w:t>
      </w:r>
    </w:p>
    <w:p w:rsidR="0085013F" w:rsidRDefault="0085013F" w:rsidP="0085013F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Comments</w:t>
      </w:r>
    </w:p>
    <w:p w:rsidR="0085013F" w:rsidRDefault="0085013F" w:rsidP="0085013F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(Population estimates). Mid-year population estimates by sex and </w:t>
      </w:r>
      <w:r w:rsidR="00EA25B1">
        <w:rPr>
          <w:rFonts w:ascii="Arial" w:hAnsi="Arial"/>
          <w:sz w:val="24"/>
        </w:rPr>
        <w:t xml:space="preserve">five </w:t>
      </w:r>
      <w:r>
        <w:rPr>
          <w:rFonts w:ascii="Arial" w:hAnsi="Arial"/>
          <w:sz w:val="24"/>
        </w:rPr>
        <w:t>year age</w:t>
      </w:r>
      <w:r w:rsidR="00EA25B1">
        <w:rPr>
          <w:rFonts w:ascii="Arial" w:hAnsi="Arial"/>
          <w:sz w:val="24"/>
        </w:rPr>
        <w:t xml:space="preserve"> group</w:t>
      </w:r>
      <w:r>
        <w:rPr>
          <w:rFonts w:ascii="Arial" w:hAnsi="Arial"/>
          <w:sz w:val="24"/>
        </w:rPr>
        <w:t xml:space="preserve"> until the last age 85+ for years 19</w:t>
      </w:r>
      <w:r w:rsidR="006B7A84">
        <w:rPr>
          <w:rFonts w:ascii="Arial" w:hAnsi="Arial"/>
          <w:sz w:val="24"/>
        </w:rPr>
        <w:t>11</w:t>
      </w:r>
      <w:r>
        <w:rPr>
          <w:rFonts w:ascii="Arial" w:hAnsi="Arial"/>
          <w:sz w:val="24"/>
        </w:rPr>
        <w:t>-19</w:t>
      </w:r>
      <w:r w:rsidR="006B7A84">
        <w:rPr>
          <w:rFonts w:ascii="Arial" w:hAnsi="Arial"/>
          <w:sz w:val="24"/>
        </w:rPr>
        <w:t>38</w:t>
      </w:r>
      <w:r>
        <w:rPr>
          <w:rFonts w:ascii="Arial" w:hAnsi="Arial"/>
          <w:sz w:val="24"/>
        </w:rPr>
        <w:t xml:space="preserve">. </w:t>
      </w:r>
    </w:p>
    <w:p w:rsidR="0085013F" w:rsidRPr="007E44DD" w:rsidRDefault="0085013F" w:rsidP="0085013F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Date</w:t>
      </w:r>
    </w:p>
    <w:p w:rsidR="00B56254" w:rsidRPr="007E44DD" w:rsidRDefault="00B56254" w:rsidP="00B56254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09.12.2008</w:t>
      </w:r>
    </w:p>
    <w:p w:rsidR="0085013F" w:rsidRPr="007E44DD" w:rsidRDefault="0085013F" w:rsidP="0085013F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85013F" w:rsidRPr="007E44DD" w:rsidRDefault="0085013F" w:rsidP="0085013F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Domantas Jasilionis (jasilionis@demogr.mpg.de)</w:t>
      </w:r>
    </w:p>
    <w:p w:rsidR="00943B7B" w:rsidRPr="007E44DD" w:rsidRDefault="00943B7B">
      <w:pPr>
        <w:pStyle w:val="PreformattedText"/>
        <w:rPr>
          <w:rFonts w:ascii="Arial" w:hAnsi="Arial"/>
          <w:sz w:val="24"/>
          <w:lang w:val="fr-FR"/>
        </w:rPr>
      </w:pPr>
    </w:p>
    <w:p w:rsidR="006B7A84" w:rsidRDefault="006B7A84" w:rsidP="006B7A84">
      <w:pPr>
        <w:pStyle w:val="PreformattedText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RefCode</w:t>
      </w:r>
      <w:proofErr w:type="spellEnd"/>
    </w:p>
    <w:p w:rsidR="006B7A84" w:rsidRDefault="006B7A84" w:rsidP="006B7A84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15</w:t>
      </w:r>
    </w:p>
    <w:p w:rsidR="006B7A84" w:rsidRDefault="006B7A84" w:rsidP="006B7A84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Source  </w:t>
      </w:r>
    </w:p>
    <w:p w:rsidR="006B7A84" w:rsidRDefault="006B7A84" w:rsidP="006B7A84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 w:rsidRPr="00A218FC">
            <w:rPr>
              <w:rFonts w:ascii="Arial" w:hAnsi="Arial"/>
              <w:sz w:val="24"/>
            </w:rPr>
            <w:t>Scotland</w:t>
          </w:r>
        </w:smartTag>
      </w:smartTag>
      <w:r>
        <w:rPr>
          <w:rFonts w:ascii="Arial" w:hAnsi="Arial"/>
          <w:sz w:val="24"/>
        </w:rPr>
        <w:t>. Mid-year population estimates by sex and single year of age until the last age 85+ (1939-1970) or 90+ (1971-2006)</w:t>
      </w:r>
      <w:r>
        <w:rPr>
          <w:rStyle w:val="Hyperlink"/>
          <w:rFonts w:ascii="Arial" w:hAnsi="Arial"/>
          <w:color w:val="000000"/>
          <w:sz w:val="24"/>
          <w:szCs w:val="24"/>
          <w:u w:val="none"/>
        </w:rPr>
        <w:t xml:space="preserve">. </w:t>
      </w:r>
      <w:r w:rsidR="00B56254">
        <w:rPr>
          <w:rStyle w:val="Hyperlink"/>
          <w:rFonts w:ascii="Arial" w:hAnsi="Arial"/>
          <w:color w:val="000000"/>
          <w:sz w:val="24"/>
          <w:szCs w:val="24"/>
          <w:u w:val="none"/>
        </w:rPr>
        <w:t xml:space="preserve">Unpublished data. </w:t>
      </w:r>
    </w:p>
    <w:p w:rsidR="006B7A84" w:rsidRDefault="006B7A84" w:rsidP="006B7A84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Comments</w:t>
      </w:r>
    </w:p>
    <w:p w:rsidR="006B7A84" w:rsidRDefault="006B7A84" w:rsidP="006B7A84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(Population estimates). Mid-year population estimates by sex and </w:t>
      </w:r>
      <w:r w:rsidR="00B56254">
        <w:rPr>
          <w:rFonts w:ascii="Arial" w:hAnsi="Arial"/>
          <w:sz w:val="24"/>
        </w:rPr>
        <w:t>single</w:t>
      </w:r>
      <w:r>
        <w:rPr>
          <w:rFonts w:ascii="Arial" w:hAnsi="Arial"/>
          <w:sz w:val="24"/>
        </w:rPr>
        <w:t xml:space="preserve"> year </w:t>
      </w:r>
      <w:r w:rsidR="00B56254">
        <w:rPr>
          <w:rFonts w:ascii="Arial" w:hAnsi="Arial"/>
          <w:sz w:val="24"/>
        </w:rPr>
        <w:t>of age, 1939</w:t>
      </w:r>
      <w:r w:rsidR="00C52134">
        <w:rPr>
          <w:rFonts w:ascii="Arial" w:hAnsi="Arial"/>
          <w:sz w:val="24"/>
        </w:rPr>
        <w:noBreakHyphen/>
      </w:r>
      <w:r w:rsidR="00B56254">
        <w:rPr>
          <w:rFonts w:ascii="Arial" w:hAnsi="Arial"/>
          <w:sz w:val="24"/>
        </w:rPr>
        <w:t>2006</w:t>
      </w:r>
      <w:r>
        <w:rPr>
          <w:rFonts w:ascii="Arial" w:hAnsi="Arial"/>
          <w:sz w:val="24"/>
        </w:rPr>
        <w:t xml:space="preserve">. </w:t>
      </w:r>
      <w:r w:rsidR="00C52134">
        <w:rPr>
          <w:rFonts w:ascii="Arial" w:hAnsi="Arial"/>
          <w:sz w:val="24"/>
        </w:rPr>
        <w:t xml:space="preserve"> </w:t>
      </w:r>
      <w:r w:rsidR="00C52134">
        <w:rPr>
          <w:rStyle w:val="Hyperlink"/>
          <w:rFonts w:ascii="Arial" w:hAnsi="Arial"/>
          <w:color w:val="000000"/>
          <w:sz w:val="24"/>
          <w:szCs w:val="24"/>
          <w:u w:val="none"/>
        </w:rPr>
        <w:t xml:space="preserve">Received by e-mail in electronic format on </w:t>
      </w:r>
      <w:smartTag w:uri="urn:schemas-microsoft-com:office:smarttags" w:element="date">
        <w:smartTagPr>
          <w:attr w:name="Year" w:val="2007"/>
          <w:attr w:name="Day" w:val="28"/>
          <w:attr w:name="Month" w:val="2"/>
        </w:smartTagPr>
        <w:r w:rsidR="00C52134">
          <w:rPr>
            <w:rStyle w:val="Hyperlink"/>
            <w:rFonts w:ascii="Arial" w:hAnsi="Arial"/>
            <w:color w:val="000000"/>
            <w:sz w:val="24"/>
            <w:szCs w:val="24"/>
            <w:u w:val="none"/>
          </w:rPr>
          <w:t>28 February 2007</w:t>
        </w:r>
      </w:smartTag>
      <w:r w:rsidR="00C52134">
        <w:rPr>
          <w:rStyle w:val="Hyperlink"/>
          <w:rFonts w:ascii="Arial" w:hAnsi="Arial"/>
          <w:color w:val="000000"/>
          <w:sz w:val="24"/>
          <w:szCs w:val="24"/>
          <w:u w:val="none"/>
        </w:rPr>
        <w:t>.</w:t>
      </w:r>
    </w:p>
    <w:p w:rsidR="006B7A84" w:rsidRDefault="006B7A84" w:rsidP="006B7A84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Date</w:t>
      </w:r>
    </w:p>
    <w:p w:rsidR="00B56254" w:rsidRDefault="00B56254" w:rsidP="00B56254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09.12.2008</w:t>
      </w:r>
    </w:p>
    <w:p w:rsidR="006B7A84" w:rsidRDefault="006B7A84" w:rsidP="006B7A84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Reference Person</w:t>
      </w:r>
    </w:p>
    <w:p w:rsidR="006B7A84" w:rsidRDefault="006B7A84" w:rsidP="006B7A84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Domantas Jasilionis (jasilionis@demogr.mpg.de)</w:t>
      </w:r>
    </w:p>
    <w:p w:rsidR="00943B7B" w:rsidRDefault="00943B7B">
      <w:pPr>
        <w:pStyle w:val="PreformattedText"/>
        <w:rPr>
          <w:rFonts w:ascii="Arial" w:hAnsi="Arial"/>
          <w:sz w:val="24"/>
        </w:rPr>
      </w:pPr>
    </w:p>
    <w:p w:rsidR="00B56254" w:rsidRDefault="00B56254" w:rsidP="00B56254">
      <w:pPr>
        <w:pStyle w:val="PreformattedText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lastRenderedPageBreak/>
        <w:t>RefCode</w:t>
      </w:r>
      <w:proofErr w:type="spellEnd"/>
    </w:p>
    <w:p w:rsidR="00B56254" w:rsidRDefault="00B56254" w:rsidP="00B56254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16</w:t>
      </w:r>
    </w:p>
    <w:p w:rsidR="00B56254" w:rsidRDefault="00B56254" w:rsidP="00B56254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Source  </w:t>
      </w:r>
    </w:p>
    <w:p w:rsidR="00B56254" w:rsidRPr="00BC658D" w:rsidRDefault="00B56254" w:rsidP="00B56254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 w:rsidRPr="00BC658D">
            <w:rPr>
              <w:rFonts w:ascii="Arial" w:hAnsi="Arial"/>
              <w:sz w:val="24"/>
            </w:rPr>
            <w:t>Scotland</w:t>
          </w:r>
        </w:smartTag>
      </w:smartTag>
      <w:r w:rsidRPr="00BC658D">
        <w:rPr>
          <w:rFonts w:ascii="Arial" w:hAnsi="Arial"/>
          <w:sz w:val="24"/>
        </w:rPr>
        <w:t xml:space="preserve">. </w:t>
      </w:r>
      <w:r w:rsidR="00B66150" w:rsidRPr="00BC658D">
        <w:rPr>
          <w:rFonts w:ascii="Arial" w:hAnsi="Arial"/>
          <w:sz w:val="24"/>
        </w:rPr>
        <w:t>Post-</w:t>
      </w:r>
      <w:proofErr w:type="spellStart"/>
      <w:r w:rsidR="00B66150" w:rsidRPr="00BC658D">
        <w:rPr>
          <w:rFonts w:ascii="Arial" w:hAnsi="Arial"/>
          <w:sz w:val="24"/>
        </w:rPr>
        <w:t>censal</w:t>
      </w:r>
      <w:proofErr w:type="spellEnd"/>
      <w:r w:rsidR="00B66150" w:rsidRPr="00BC658D">
        <w:rPr>
          <w:rFonts w:ascii="Arial" w:hAnsi="Arial"/>
          <w:sz w:val="24"/>
        </w:rPr>
        <w:t xml:space="preserve"> m</w:t>
      </w:r>
      <w:r w:rsidRPr="00BC658D">
        <w:rPr>
          <w:rFonts w:ascii="Arial" w:hAnsi="Arial"/>
          <w:sz w:val="24"/>
        </w:rPr>
        <w:t xml:space="preserve">id-year population estimates by sex and single year of age, 2007. Retrieved </w:t>
      </w:r>
      <w:smartTag w:uri="urn:schemas-microsoft-com:office:smarttags" w:element="date">
        <w:smartTagPr>
          <w:attr w:name="Year" w:val="2008"/>
          <w:attr w:name="Day" w:val="30"/>
          <w:attr w:name="Month" w:val="11"/>
        </w:smartTagPr>
        <w:r w:rsidR="00CF2D97" w:rsidRPr="00BC658D">
          <w:rPr>
            <w:rFonts w:ascii="Arial" w:hAnsi="Arial"/>
            <w:sz w:val="24"/>
          </w:rPr>
          <w:t>30</w:t>
        </w:r>
        <w:r w:rsidRPr="00BC658D">
          <w:rPr>
            <w:rFonts w:ascii="Arial" w:hAnsi="Arial"/>
            <w:sz w:val="24"/>
          </w:rPr>
          <w:t xml:space="preserve"> </w:t>
        </w:r>
        <w:r w:rsidR="00CF2D97" w:rsidRPr="00BC658D">
          <w:rPr>
            <w:rFonts w:ascii="Arial" w:hAnsi="Arial"/>
            <w:sz w:val="24"/>
          </w:rPr>
          <w:t>November</w:t>
        </w:r>
        <w:r w:rsidRPr="00BC658D">
          <w:rPr>
            <w:rFonts w:ascii="Arial" w:hAnsi="Arial"/>
            <w:sz w:val="24"/>
          </w:rPr>
          <w:t xml:space="preserve"> 2008</w:t>
        </w:r>
      </w:smartTag>
      <w:r w:rsidRPr="00BC658D">
        <w:rPr>
          <w:rFonts w:ascii="Arial" w:hAnsi="Arial"/>
          <w:sz w:val="24"/>
        </w:rPr>
        <w:t xml:space="preserve"> (</w:t>
      </w:r>
      <w:hyperlink r:id="rId6" w:history="1">
        <w:r w:rsidRPr="00BC658D">
          <w:rPr>
            <w:rStyle w:val="Hyperlink"/>
            <w:rFonts w:ascii="Arial" w:hAnsi="Arial"/>
            <w:sz w:val="24"/>
            <w:szCs w:val="24"/>
          </w:rPr>
          <w:t>http://www.gro-scotland.gov.uk</w:t>
        </w:r>
      </w:hyperlink>
      <w:r w:rsidRPr="00BC658D">
        <w:rPr>
          <w:rStyle w:val="Hyperlink"/>
          <w:rFonts w:ascii="Arial" w:hAnsi="Arial"/>
          <w:color w:val="000000"/>
          <w:sz w:val="24"/>
          <w:szCs w:val="24"/>
          <w:u w:val="none"/>
        </w:rPr>
        <w:t>).</w:t>
      </w:r>
    </w:p>
    <w:p w:rsidR="00B56254" w:rsidRPr="00BC658D" w:rsidRDefault="00B56254" w:rsidP="00B56254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>Comments</w:t>
      </w:r>
    </w:p>
    <w:p w:rsidR="00B56254" w:rsidRPr="00BC658D" w:rsidRDefault="00B56254" w:rsidP="00B56254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 xml:space="preserve">(Population estimates). </w:t>
      </w:r>
      <w:r w:rsidR="00B66150" w:rsidRPr="00BC658D">
        <w:rPr>
          <w:rFonts w:ascii="Arial" w:hAnsi="Arial"/>
          <w:sz w:val="24"/>
        </w:rPr>
        <w:t>Post-</w:t>
      </w:r>
      <w:proofErr w:type="spellStart"/>
      <w:r w:rsidR="00B66150" w:rsidRPr="00BC658D">
        <w:rPr>
          <w:rFonts w:ascii="Arial" w:hAnsi="Arial"/>
          <w:sz w:val="24"/>
        </w:rPr>
        <w:t>censal</w:t>
      </w:r>
      <w:proofErr w:type="spellEnd"/>
      <w:r w:rsidR="00B66150" w:rsidRPr="00BC658D">
        <w:rPr>
          <w:rFonts w:ascii="Arial" w:hAnsi="Arial"/>
          <w:sz w:val="24"/>
        </w:rPr>
        <w:t xml:space="preserve"> m</w:t>
      </w:r>
      <w:r w:rsidRPr="00BC658D">
        <w:rPr>
          <w:rFonts w:ascii="Arial" w:hAnsi="Arial"/>
          <w:sz w:val="24"/>
        </w:rPr>
        <w:t xml:space="preserve">id-year population estimates by sex and </w:t>
      </w:r>
      <w:r w:rsidR="00CF2D97" w:rsidRPr="00BC658D">
        <w:rPr>
          <w:rFonts w:ascii="Arial" w:hAnsi="Arial"/>
          <w:sz w:val="24"/>
        </w:rPr>
        <w:t>single</w:t>
      </w:r>
      <w:r w:rsidRPr="00BC658D">
        <w:rPr>
          <w:rFonts w:ascii="Arial" w:hAnsi="Arial"/>
          <w:sz w:val="24"/>
        </w:rPr>
        <w:t xml:space="preserve"> year </w:t>
      </w:r>
      <w:r w:rsidR="00CF2D97" w:rsidRPr="00BC658D">
        <w:rPr>
          <w:rFonts w:ascii="Arial" w:hAnsi="Arial"/>
          <w:sz w:val="24"/>
        </w:rPr>
        <w:t>of</w:t>
      </w:r>
      <w:r w:rsidRPr="00BC658D">
        <w:rPr>
          <w:rFonts w:ascii="Arial" w:hAnsi="Arial"/>
          <w:sz w:val="24"/>
        </w:rPr>
        <w:t xml:space="preserve"> until the last age </w:t>
      </w:r>
      <w:r w:rsidR="00CF2D97" w:rsidRPr="00BC658D">
        <w:rPr>
          <w:rFonts w:ascii="Arial" w:hAnsi="Arial"/>
          <w:sz w:val="24"/>
        </w:rPr>
        <w:t>90+, 2007</w:t>
      </w:r>
      <w:r w:rsidRPr="00BC658D">
        <w:rPr>
          <w:rFonts w:ascii="Arial" w:hAnsi="Arial"/>
          <w:sz w:val="24"/>
        </w:rPr>
        <w:t xml:space="preserve">. </w:t>
      </w:r>
    </w:p>
    <w:p w:rsidR="00B56254" w:rsidRPr="007E44DD" w:rsidRDefault="00B56254" w:rsidP="00B56254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t>Date</w:t>
      </w:r>
    </w:p>
    <w:p w:rsidR="00B56254" w:rsidRPr="007E44DD" w:rsidRDefault="00B56254" w:rsidP="00B56254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09.12.2008</w:t>
      </w:r>
    </w:p>
    <w:p w:rsidR="00B56254" w:rsidRPr="007E44DD" w:rsidRDefault="00B56254" w:rsidP="00B56254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B56254" w:rsidRPr="007E44DD" w:rsidRDefault="00B56254" w:rsidP="00B56254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Domantas Jasilionis (jasilionis@demogr.mpg.de)</w:t>
      </w:r>
    </w:p>
    <w:p w:rsidR="00122EA6" w:rsidRPr="007E44DD" w:rsidRDefault="00122EA6">
      <w:pPr>
        <w:pStyle w:val="PreformattedText"/>
        <w:rPr>
          <w:rFonts w:ascii="Arial" w:hAnsi="Arial"/>
          <w:sz w:val="24"/>
          <w:lang w:val="fr-FR"/>
        </w:rPr>
      </w:pPr>
    </w:p>
    <w:p w:rsidR="001D5322" w:rsidRDefault="001D5322" w:rsidP="001D5322">
      <w:pPr>
        <w:pStyle w:val="PreformattedText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RefCode</w:t>
      </w:r>
      <w:proofErr w:type="spellEnd"/>
    </w:p>
    <w:p w:rsidR="001D5322" w:rsidRDefault="001D5322" w:rsidP="001D5322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17</w:t>
      </w:r>
    </w:p>
    <w:p w:rsidR="001D5322" w:rsidRDefault="001D5322" w:rsidP="001D5322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Source </w:t>
      </w:r>
    </w:p>
    <w:p w:rsidR="001D5322" w:rsidRPr="00122EA6" w:rsidRDefault="001D5322" w:rsidP="001D5322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/>
              <w:sz w:val="24"/>
            </w:rPr>
            <w:t>Scotland</w:t>
          </w:r>
        </w:smartTag>
      </w:smartTag>
      <w:r>
        <w:rPr>
          <w:rFonts w:ascii="Arial" w:hAnsi="Arial"/>
          <w:sz w:val="24"/>
        </w:rPr>
        <w:t>. Live births by sex, 2007-2009. Retrieved 17 September 2010 (</w:t>
      </w:r>
      <w:r w:rsidRPr="00122EA6">
        <w:rPr>
          <w:rFonts w:ascii="Arial" w:hAnsi="Arial"/>
          <w:sz w:val="24"/>
        </w:rPr>
        <w:t>http://www.gro-scotland.gov.uk</w:t>
      </w:r>
      <w:r>
        <w:rPr>
          <w:rFonts w:ascii="Arial" w:hAnsi="Arial"/>
          <w:sz w:val="24"/>
        </w:rPr>
        <w:t>).</w:t>
      </w:r>
    </w:p>
    <w:p w:rsidR="001D5322" w:rsidRDefault="001D5322" w:rsidP="001D5322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Comments</w:t>
      </w:r>
    </w:p>
    <w:p w:rsidR="001D5322" w:rsidRDefault="001D5322" w:rsidP="001D5322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(Births) Live births by sex, 2007-2009. </w:t>
      </w:r>
    </w:p>
    <w:p w:rsidR="001D5322" w:rsidRPr="007E44DD" w:rsidRDefault="001D5322" w:rsidP="001D5322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Date</w:t>
      </w:r>
    </w:p>
    <w:p w:rsidR="001D5322" w:rsidRPr="007E44DD" w:rsidRDefault="001D5322" w:rsidP="001D5322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17.09.2010</w:t>
      </w:r>
    </w:p>
    <w:p w:rsidR="001D5322" w:rsidRPr="007E44DD" w:rsidRDefault="001D5322" w:rsidP="001D5322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1D5322" w:rsidRPr="007E44DD" w:rsidRDefault="001D5322" w:rsidP="001D5322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Domantas Jasilionis (jasilionis@demogr.mpg.de)</w:t>
      </w:r>
    </w:p>
    <w:p w:rsidR="001D5322" w:rsidRPr="007E44DD" w:rsidRDefault="001D5322">
      <w:pPr>
        <w:pStyle w:val="PreformattedText"/>
        <w:rPr>
          <w:rFonts w:ascii="Arial" w:hAnsi="Arial"/>
          <w:sz w:val="24"/>
          <w:lang w:val="fr-FR"/>
        </w:rPr>
      </w:pPr>
    </w:p>
    <w:p w:rsidR="00814A89" w:rsidRPr="00A218FC" w:rsidRDefault="00814A89" w:rsidP="00814A89">
      <w:pPr>
        <w:pStyle w:val="PreformattedText"/>
        <w:rPr>
          <w:rFonts w:ascii="Arial" w:hAnsi="Arial"/>
          <w:sz w:val="24"/>
        </w:rPr>
      </w:pPr>
      <w:proofErr w:type="spellStart"/>
      <w:r w:rsidRPr="00A218FC">
        <w:rPr>
          <w:rFonts w:ascii="Arial" w:hAnsi="Arial"/>
          <w:sz w:val="24"/>
        </w:rPr>
        <w:t>RefCode</w:t>
      </w:r>
      <w:proofErr w:type="spellEnd"/>
    </w:p>
    <w:p w:rsidR="00814A89" w:rsidRPr="00A218FC" w:rsidRDefault="00814A89" w:rsidP="00814A89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18</w:t>
      </w:r>
    </w:p>
    <w:p w:rsidR="00814A89" w:rsidRPr="00A218FC" w:rsidRDefault="00814A89" w:rsidP="00814A89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Source </w:t>
      </w:r>
    </w:p>
    <w:p w:rsidR="00814A89" w:rsidRPr="00122EA6" w:rsidRDefault="00814A89" w:rsidP="00814A89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 w:rsidRPr="00A218FC">
            <w:rPr>
              <w:rFonts w:ascii="Arial" w:hAnsi="Arial"/>
              <w:sz w:val="24"/>
            </w:rPr>
            <w:t>Scotland</w:t>
          </w:r>
        </w:smartTag>
      </w:smartTag>
      <w:r w:rsidRPr="00A218FC">
        <w:rPr>
          <w:rFonts w:ascii="Arial" w:hAnsi="Arial"/>
          <w:sz w:val="24"/>
        </w:rPr>
        <w:t xml:space="preserve">. Deaths by sex and age, </w:t>
      </w:r>
      <w:r>
        <w:rPr>
          <w:rFonts w:ascii="Arial" w:hAnsi="Arial"/>
          <w:sz w:val="24"/>
        </w:rPr>
        <w:t>2008 and 2009</w:t>
      </w:r>
      <w:r w:rsidRPr="00A218FC"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Retrieved 20 September 2010 (</w:t>
      </w:r>
      <w:r w:rsidRPr="00122EA6">
        <w:rPr>
          <w:rFonts w:ascii="Arial" w:hAnsi="Arial"/>
          <w:sz w:val="24"/>
        </w:rPr>
        <w:t>http://www.gro-scotland.gov.uk</w:t>
      </w:r>
      <w:r>
        <w:rPr>
          <w:rFonts w:ascii="Arial" w:hAnsi="Arial"/>
          <w:sz w:val="24"/>
        </w:rPr>
        <w:t>).</w:t>
      </w:r>
    </w:p>
    <w:p w:rsidR="00814A89" w:rsidRPr="00A218FC" w:rsidRDefault="00814A89" w:rsidP="00814A89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Comments</w:t>
      </w:r>
    </w:p>
    <w:p w:rsidR="00814A89" w:rsidRPr="00A218FC" w:rsidRDefault="00814A89" w:rsidP="00814A89">
      <w:pPr>
        <w:pStyle w:val="PreformattedText"/>
        <w:rPr>
          <w:rFonts w:ascii="Arial" w:hAnsi="Arial"/>
          <w:sz w:val="24"/>
        </w:rPr>
      </w:pPr>
      <w:r w:rsidRPr="00A218FC"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>Dea</w:t>
      </w:r>
      <w:r w:rsidRPr="00A218FC">
        <w:rPr>
          <w:rFonts w:ascii="Arial" w:hAnsi="Arial"/>
          <w:sz w:val="24"/>
        </w:rPr>
        <w:t xml:space="preserve">ths). Deaths by </w:t>
      </w:r>
      <w:r>
        <w:rPr>
          <w:rFonts w:ascii="Arial" w:hAnsi="Arial"/>
          <w:sz w:val="24"/>
        </w:rPr>
        <w:t>single</w:t>
      </w:r>
      <w:r w:rsidRPr="00A218FC">
        <w:rPr>
          <w:rFonts w:ascii="Arial" w:hAnsi="Arial"/>
          <w:sz w:val="24"/>
        </w:rPr>
        <w:t xml:space="preserve"> year </w:t>
      </w:r>
      <w:r>
        <w:rPr>
          <w:rFonts w:ascii="Arial" w:hAnsi="Arial"/>
          <w:sz w:val="24"/>
        </w:rPr>
        <w:t xml:space="preserve">of </w:t>
      </w:r>
      <w:r w:rsidRPr="00A218FC">
        <w:rPr>
          <w:rFonts w:ascii="Arial" w:hAnsi="Arial"/>
          <w:sz w:val="24"/>
        </w:rPr>
        <w:t xml:space="preserve">age </w:t>
      </w:r>
      <w:r>
        <w:rPr>
          <w:rFonts w:ascii="Arial" w:hAnsi="Arial"/>
          <w:sz w:val="24"/>
        </w:rPr>
        <w:t xml:space="preserve">(Lexis squares) </w:t>
      </w:r>
      <w:r w:rsidRPr="00A218FC">
        <w:rPr>
          <w:rFonts w:ascii="Arial" w:hAnsi="Arial"/>
          <w:sz w:val="24"/>
        </w:rPr>
        <w:t xml:space="preserve">and sex, </w:t>
      </w:r>
      <w:r>
        <w:rPr>
          <w:rFonts w:ascii="Arial" w:hAnsi="Arial"/>
          <w:sz w:val="24"/>
        </w:rPr>
        <w:t>2008 and 2009</w:t>
      </w:r>
      <w:r w:rsidRPr="00A218FC">
        <w:rPr>
          <w:rFonts w:ascii="Arial" w:hAnsi="Arial"/>
          <w:sz w:val="24"/>
        </w:rPr>
        <w:t xml:space="preserve">. </w:t>
      </w:r>
    </w:p>
    <w:p w:rsidR="00814A89" w:rsidRPr="007E44DD" w:rsidRDefault="00814A89" w:rsidP="00814A89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Date</w:t>
      </w:r>
    </w:p>
    <w:p w:rsidR="00814A89" w:rsidRPr="007E44DD" w:rsidRDefault="00814A89" w:rsidP="00814A89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20.09.2010</w:t>
      </w:r>
    </w:p>
    <w:p w:rsidR="00814A89" w:rsidRPr="007E44DD" w:rsidRDefault="00814A89" w:rsidP="00814A89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Reference Person</w:t>
      </w:r>
    </w:p>
    <w:p w:rsidR="00814A89" w:rsidRPr="007E44DD" w:rsidRDefault="00814A89" w:rsidP="00814A89">
      <w:pPr>
        <w:pStyle w:val="PreformattedText"/>
        <w:rPr>
          <w:rFonts w:ascii="Arial" w:hAnsi="Arial"/>
          <w:sz w:val="24"/>
          <w:lang w:val="fr-FR"/>
        </w:rPr>
      </w:pPr>
      <w:r w:rsidRPr="007E44DD">
        <w:rPr>
          <w:rFonts w:ascii="Arial" w:hAnsi="Arial"/>
          <w:sz w:val="24"/>
          <w:lang w:val="fr-FR"/>
        </w:rPr>
        <w:t>Domantas Jasilionis (jasilionis@demogr.mpg.de)</w:t>
      </w:r>
    </w:p>
    <w:p w:rsidR="001D5322" w:rsidRPr="007E44DD" w:rsidRDefault="001D5322">
      <w:pPr>
        <w:pStyle w:val="PreformattedText"/>
        <w:rPr>
          <w:rFonts w:ascii="Arial" w:hAnsi="Arial"/>
          <w:sz w:val="24"/>
          <w:lang w:val="fr-FR"/>
        </w:rPr>
      </w:pPr>
    </w:p>
    <w:p w:rsidR="004F09FC" w:rsidRDefault="004F09FC" w:rsidP="004F09FC">
      <w:pPr>
        <w:pStyle w:val="PreformattedText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RefCode</w:t>
      </w:r>
      <w:proofErr w:type="spellEnd"/>
    </w:p>
    <w:p w:rsidR="004F09FC" w:rsidRDefault="004F09FC" w:rsidP="004F09FC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19</w:t>
      </w:r>
    </w:p>
    <w:p w:rsidR="004F09FC" w:rsidRPr="00BC658D" w:rsidRDefault="004F09FC" w:rsidP="004F09FC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 xml:space="preserve">Source  </w:t>
      </w:r>
    </w:p>
    <w:p w:rsidR="004F09FC" w:rsidRPr="00BC658D" w:rsidRDefault="004F09FC" w:rsidP="004F09FC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 w:rsidRPr="00BC658D">
            <w:rPr>
              <w:rFonts w:ascii="Arial" w:hAnsi="Arial"/>
              <w:sz w:val="24"/>
            </w:rPr>
            <w:t>Scotland</w:t>
          </w:r>
        </w:smartTag>
      </w:smartTag>
      <w:r w:rsidRPr="00BC658D">
        <w:rPr>
          <w:rFonts w:ascii="Arial" w:hAnsi="Arial"/>
          <w:sz w:val="24"/>
        </w:rPr>
        <w:t xml:space="preserve">. </w:t>
      </w:r>
      <w:r w:rsidR="00B66150" w:rsidRPr="00BC658D">
        <w:rPr>
          <w:rFonts w:ascii="Arial" w:hAnsi="Arial"/>
          <w:sz w:val="24"/>
        </w:rPr>
        <w:t>Post-</w:t>
      </w:r>
      <w:proofErr w:type="spellStart"/>
      <w:r w:rsidR="00B66150" w:rsidRPr="00BC658D">
        <w:rPr>
          <w:rFonts w:ascii="Arial" w:hAnsi="Arial"/>
          <w:sz w:val="24"/>
        </w:rPr>
        <w:t>censal</w:t>
      </w:r>
      <w:proofErr w:type="spellEnd"/>
      <w:r w:rsidR="00B66150" w:rsidRPr="00BC658D">
        <w:rPr>
          <w:rFonts w:ascii="Arial" w:hAnsi="Arial"/>
          <w:sz w:val="24"/>
        </w:rPr>
        <w:t xml:space="preserve"> m</w:t>
      </w:r>
      <w:r w:rsidRPr="00BC658D">
        <w:rPr>
          <w:rFonts w:ascii="Arial" w:hAnsi="Arial"/>
          <w:sz w:val="24"/>
        </w:rPr>
        <w:t>id-year population estimates by sex and single year of age, 2008 and 2009. Retrieved 20 September 2010 (</w:t>
      </w:r>
      <w:hyperlink r:id="rId7" w:history="1">
        <w:r w:rsidRPr="00BC658D">
          <w:rPr>
            <w:rStyle w:val="Hyperlink"/>
            <w:rFonts w:ascii="Arial" w:hAnsi="Arial"/>
            <w:sz w:val="24"/>
            <w:szCs w:val="24"/>
          </w:rPr>
          <w:t>http://www.gro-scotland.gov.uk</w:t>
        </w:r>
      </w:hyperlink>
      <w:r w:rsidRPr="00BC658D">
        <w:rPr>
          <w:rStyle w:val="Hyperlink"/>
          <w:rFonts w:ascii="Arial" w:hAnsi="Arial"/>
          <w:color w:val="000000"/>
          <w:sz w:val="24"/>
          <w:szCs w:val="24"/>
          <w:u w:val="none"/>
        </w:rPr>
        <w:t>).</w:t>
      </w:r>
    </w:p>
    <w:p w:rsidR="004F09FC" w:rsidRPr="00BC658D" w:rsidRDefault="004F09FC" w:rsidP="004F09FC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>Comments</w:t>
      </w:r>
    </w:p>
    <w:p w:rsidR="004F09FC" w:rsidRPr="00BC658D" w:rsidRDefault="004F09FC" w:rsidP="004F09FC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 xml:space="preserve">(Population estimates). </w:t>
      </w:r>
      <w:r w:rsidR="00B66150" w:rsidRPr="00BC658D">
        <w:rPr>
          <w:rFonts w:ascii="Arial" w:hAnsi="Arial"/>
          <w:sz w:val="24"/>
        </w:rPr>
        <w:t>Post-</w:t>
      </w:r>
      <w:proofErr w:type="spellStart"/>
      <w:r w:rsidR="00B66150" w:rsidRPr="00BC658D">
        <w:rPr>
          <w:rFonts w:ascii="Arial" w:hAnsi="Arial"/>
          <w:sz w:val="24"/>
        </w:rPr>
        <w:t>censal</w:t>
      </w:r>
      <w:proofErr w:type="spellEnd"/>
      <w:r w:rsidR="00B66150" w:rsidRPr="00BC658D">
        <w:rPr>
          <w:rFonts w:ascii="Arial" w:hAnsi="Arial"/>
          <w:sz w:val="24"/>
        </w:rPr>
        <w:t xml:space="preserve"> m</w:t>
      </w:r>
      <w:r w:rsidRPr="00BC658D">
        <w:rPr>
          <w:rFonts w:ascii="Arial" w:hAnsi="Arial"/>
          <w:sz w:val="24"/>
        </w:rPr>
        <w:t xml:space="preserve">id-year population estimates by sex and single year of until the last age 90+, 2008 and 2009. </w:t>
      </w:r>
    </w:p>
    <w:p w:rsidR="004F09FC" w:rsidRPr="00BC658D" w:rsidRDefault="004F09FC" w:rsidP="004F09FC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t>Date</w:t>
      </w:r>
    </w:p>
    <w:p w:rsidR="004F09FC" w:rsidRPr="00BC658D" w:rsidRDefault="009B7E15" w:rsidP="004F09FC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t>20</w:t>
      </w:r>
      <w:r w:rsidR="004F09FC" w:rsidRPr="00BC658D">
        <w:rPr>
          <w:rFonts w:ascii="Arial" w:hAnsi="Arial"/>
          <w:sz w:val="24"/>
          <w:lang w:val="fr-FR"/>
        </w:rPr>
        <w:t>.</w:t>
      </w:r>
      <w:r w:rsidRPr="00BC658D">
        <w:rPr>
          <w:rFonts w:ascii="Arial" w:hAnsi="Arial"/>
          <w:sz w:val="24"/>
          <w:lang w:val="fr-FR"/>
        </w:rPr>
        <w:t>09</w:t>
      </w:r>
      <w:r w:rsidR="004F09FC" w:rsidRPr="00BC658D">
        <w:rPr>
          <w:rFonts w:ascii="Arial" w:hAnsi="Arial"/>
          <w:sz w:val="24"/>
          <w:lang w:val="fr-FR"/>
        </w:rPr>
        <w:t>.20</w:t>
      </w:r>
      <w:r w:rsidRPr="00BC658D">
        <w:rPr>
          <w:rFonts w:ascii="Arial" w:hAnsi="Arial"/>
          <w:sz w:val="24"/>
          <w:lang w:val="fr-FR"/>
        </w:rPr>
        <w:t>10</w:t>
      </w:r>
    </w:p>
    <w:p w:rsidR="004F09FC" w:rsidRPr="00BC658D" w:rsidRDefault="004F09FC" w:rsidP="004F09FC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t>Reference Person</w:t>
      </w:r>
    </w:p>
    <w:p w:rsidR="007E44DD" w:rsidRPr="00BC658D" w:rsidRDefault="004F09FC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lastRenderedPageBreak/>
        <w:t>Domantas Jasilionis (jasilionis@demogr.mpg.de)</w:t>
      </w:r>
    </w:p>
    <w:p w:rsidR="000C5A12" w:rsidRPr="00BC658D" w:rsidRDefault="000C5A12" w:rsidP="007E44DD">
      <w:pPr>
        <w:pStyle w:val="PreformattedText"/>
        <w:rPr>
          <w:rFonts w:ascii="Arial" w:hAnsi="Arial"/>
          <w:sz w:val="24"/>
        </w:rPr>
      </w:pPr>
    </w:p>
    <w:p w:rsidR="007E44DD" w:rsidRPr="00BC658D" w:rsidRDefault="007E44DD" w:rsidP="007E44DD">
      <w:pPr>
        <w:pStyle w:val="PreformattedText"/>
        <w:rPr>
          <w:rFonts w:ascii="Arial" w:hAnsi="Arial"/>
          <w:sz w:val="24"/>
        </w:rPr>
      </w:pPr>
      <w:proofErr w:type="spellStart"/>
      <w:r w:rsidRPr="00BC658D">
        <w:rPr>
          <w:rFonts w:ascii="Arial" w:hAnsi="Arial"/>
          <w:sz w:val="24"/>
        </w:rPr>
        <w:t>RefCode</w:t>
      </w:r>
      <w:proofErr w:type="spellEnd"/>
    </w:p>
    <w:p w:rsidR="007E44DD" w:rsidRPr="00BC658D" w:rsidRDefault="007E44DD" w:rsidP="007E44DD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>20</w:t>
      </w:r>
    </w:p>
    <w:p w:rsidR="007E44DD" w:rsidRPr="00BC658D" w:rsidRDefault="007E44DD" w:rsidP="007E44DD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 xml:space="preserve">Source </w:t>
      </w:r>
    </w:p>
    <w:p w:rsidR="007E44DD" w:rsidRPr="00BC658D" w:rsidRDefault="007E44DD" w:rsidP="007E44DD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 w:rsidRPr="00BC658D">
            <w:rPr>
              <w:rFonts w:ascii="Arial" w:hAnsi="Arial"/>
              <w:sz w:val="24"/>
            </w:rPr>
            <w:t>Scotland</w:t>
          </w:r>
        </w:smartTag>
      </w:smartTag>
      <w:r w:rsidRPr="00BC658D">
        <w:rPr>
          <w:rFonts w:ascii="Arial" w:hAnsi="Arial"/>
          <w:sz w:val="24"/>
        </w:rPr>
        <w:t>. Live births by sex, 2010-2011. Retrieved 17 September 2010 (http://www.gro-scotland.gov.uk).</w:t>
      </w:r>
    </w:p>
    <w:p w:rsidR="007E44DD" w:rsidRPr="00BC658D" w:rsidRDefault="007E44DD" w:rsidP="007E44DD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>Comments</w:t>
      </w:r>
    </w:p>
    <w:p w:rsidR="007E44DD" w:rsidRPr="00BC658D" w:rsidRDefault="007E44DD" w:rsidP="007E44DD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 xml:space="preserve">(Births) Live births by sex, 2010-2011. </w:t>
      </w:r>
    </w:p>
    <w:p w:rsidR="007E44DD" w:rsidRPr="00BC658D" w:rsidRDefault="007E44DD" w:rsidP="007E44DD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t>Date</w:t>
      </w:r>
    </w:p>
    <w:p w:rsidR="007E44DD" w:rsidRPr="00BC658D" w:rsidRDefault="007E44DD" w:rsidP="007E44DD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t>25.04.2013</w:t>
      </w:r>
    </w:p>
    <w:p w:rsidR="007E44DD" w:rsidRPr="00BC658D" w:rsidRDefault="007E44DD" w:rsidP="007E44DD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t>Reference Person</w:t>
      </w:r>
    </w:p>
    <w:p w:rsidR="007E44DD" w:rsidRPr="00BC658D" w:rsidRDefault="007E44DD" w:rsidP="007E44DD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t>Domantas Jasilionis (jasilionis@demogr.mpg.de)</w:t>
      </w:r>
    </w:p>
    <w:p w:rsidR="00814A89" w:rsidRPr="00BC658D" w:rsidRDefault="00814A89">
      <w:pPr>
        <w:pStyle w:val="PreformattedText"/>
        <w:rPr>
          <w:rFonts w:ascii="Arial" w:hAnsi="Arial"/>
          <w:sz w:val="24"/>
          <w:lang w:val="fr-FR"/>
        </w:rPr>
      </w:pPr>
    </w:p>
    <w:p w:rsidR="00D6563E" w:rsidRPr="00BC658D" w:rsidRDefault="00D6563E" w:rsidP="00D6563E">
      <w:pPr>
        <w:pStyle w:val="PreformattedText"/>
        <w:rPr>
          <w:rFonts w:ascii="Arial" w:hAnsi="Arial"/>
          <w:sz w:val="24"/>
        </w:rPr>
      </w:pPr>
      <w:proofErr w:type="spellStart"/>
      <w:r w:rsidRPr="00BC658D">
        <w:rPr>
          <w:rFonts w:ascii="Arial" w:hAnsi="Arial"/>
          <w:sz w:val="24"/>
        </w:rPr>
        <w:t>RefCode</w:t>
      </w:r>
      <w:proofErr w:type="spellEnd"/>
    </w:p>
    <w:p w:rsidR="00D6563E" w:rsidRPr="00BC658D" w:rsidRDefault="00D6563E" w:rsidP="00D6563E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>21</w:t>
      </w:r>
    </w:p>
    <w:p w:rsidR="00D6563E" w:rsidRPr="00BC658D" w:rsidRDefault="00D6563E" w:rsidP="00D6563E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 xml:space="preserve">Source </w:t>
      </w:r>
    </w:p>
    <w:p w:rsidR="00D6563E" w:rsidRPr="00BC658D" w:rsidRDefault="00D6563E" w:rsidP="00D6563E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 w:rsidRPr="00BC658D">
            <w:rPr>
              <w:rFonts w:ascii="Arial" w:hAnsi="Arial"/>
              <w:sz w:val="24"/>
            </w:rPr>
            <w:t>Scotland</w:t>
          </w:r>
        </w:smartTag>
      </w:smartTag>
      <w:r w:rsidRPr="00BC658D">
        <w:rPr>
          <w:rFonts w:ascii="Arial" w:hAnsi="Arial"/>
          <w:sz w:val="24"/>
        </w:rPr>
        <w:t>. Deaths by sex and age, 2010 and 2011. Retrieved 25 April 2013 (http://www.gro-scotland.gov.uk).</w:t>
      </w:r>
    </w:p>
    <w:p w:rsidR="00D6563E" w:rsidRPr="00BC658D" w:rsidRDefault="00D6563E" w:rsidP="00D6563E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>Comments</w:t>
      </w:r>
    </w:p>
    <w:p w:rsidR="00D6563E" w:rsidRPr="00BC658D" w:rsidRDefault="00D6563E" w:rsidP="00D6563E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 xml:space="preserve">(Deaths). Deaths by single year of age (Lexis squares) and sex, 2010 and 2011. </w:t>
      </w:r>
    </w:p>
    <w:p w:rsidR="00D6563E" w:rsidRPr="00BC658D" w:rsidRDefault="00D6563E" w:rsidP="00D6563E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t>Date</w:t>
      </w:r>
    </w:p>
    <w:p w:rsidR="00D6563E" w:rsidRPr="00BC658D" w:rsidRDefault="00D6563E" w:rsidP="00D6563E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t>25.04.2013</w:t>
      </w:r>
    </w:p>
    <w:p w:rsidR="00D6563E" w:rsidRPr="00BC658D" w:rsidRDefault="00D6563E" w:rsidP="00D6563E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t>Reference Person</w:t>
      </w:r>
    </w:p>
    <w:p w:rsidR="00D6563E" w:rsidRPr="00BC658D" w:rsidRDefault="00D6563E" w:rsidP="00D6563E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t>Domantas Jasilionis (jasilionis@demogr.mpg.de)</w:t>
      </w:r>
    </w:p>
    <w:p w:rsidR="00D6563E" w:rsidRPr="00BC658D" w:rsidRDefault="00D6563E">
      <w:pPr>
        <w:pStyle w:val="PreformattedText"/>
        <w:rPr>
          <w:rFonts w:ascii="Arial" w:hAnsi="Arial"/>
          <w:sz w:val="24"/>
          <w:lang w:val="fr-FR"/>
        </w:rPr>
      </w:pPr>
    </w:p>
    <w:p w:rsidR="00B66150" w:rsidRPr="00BC658D" w:rsidRDefault="00B66150" w:rsidP="00B66150">
      <w:pPr>
        <w:pStyle w:val="PreformattedText"/>
        <w:rPr>
          <w:rFonts w:ascii="Arial" w:hAnsi="Arial"/>
          <w:sz w:val="24"/>
        </w:rPr>
      </w:pPr>
      <w:proofErr w:type="spellStart"/>
      <w:r w:rsidRPr="00BC658D">
        <w:rPr>
          <w:rFonts w:ascii="Arial" w:hAnsi="Arial"/>
          <w:sz w:val="24"/>
        </w:rPr>
        <w:t>RefCode</w:t>
      </w:r>
      <w:proofErr w:type="spellEnd"/>
    </w:p>
    <w:p w:rsidR="00B66150" w:rsidRPr="00BC658D" w:rsidRDefault="00B66150" w:rsidP="00B66150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>22</w:t>
      </w:r>
    </w:p>
    <w:p w:rsidR="00B66150" w:rsidRPr="00BC658D" w:rsidRDefault="00B66150" w:rsidP="00B66150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 xml:space="preserve">Source  </w:t>
      </w:r>
    </w:p>
    <w:p w:rsidR="00B66150" w:rsidRPr="00BC658D" w:rsidRDefault="00B66150" w:rsidP="00B66150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 xml:space="preserve">General Register Office for </w:t>
      </w:r>
      <w:smartTag w:uri="urn:schemas-microsoft-com:office:smarttags" w:element="country-region">
        <w:smartTag w:uri="urn:schemas-microsoft-com:office:smarttags" w:element="place">
          <w:r w:rsidRPr="00BC658D">
            <w:rPr>
              <w:rFonts w:ascii="Arial" w:hAnsi="Arial"/>
              <w:sz w:val="24"/>
            </w:rPr>
            <w:t>Scotland</w:t>
          </w:r>
        </w:smartTag>
      </w:smartTag>
      <w:r w:rsidRPr="00BC658D">
        <w:rPr>
          <w:rFonts w:ascii="Arial" w:hAnsi="Arial"/>
          <w:sz w:val="24"/>
        </w:rPr>
        <w:t>. Post-</w:t>
      </w:r>
      <w:proofErr w:type="spellStart"/>
      <w:r w:rsidRPr="00BC658D">
        <w:rPr>
          <w:rFonts w:ascii="Arial" w:hAnsi="Arial"/>
          <w:sz w:val="24"/>
        </w:rPr>
        <w:t>censal</w:t>
      </w:r>
      <w:proofErr w:type="spellEnd"/>
      <w:r w:rsidRPr="00BC658D">
        <w:rPr>
          <w:rFonts w:ascii="Arial" w:hAnsi="Arial"/>
          <w:sz w:val="24"/>
        </w:rPr>
        <w:t xml:space="preserve"> </w:t>
      </w:r>
      <w:r w:rsidR="005E54B2" w:rsidRPr="00BC658D">
        <w:rPr>
          <w:rFonts w:ascii="Arial" w:hAnsi="Arial"/>
          <w:sz w:val="24"/>
        </w:rPr>
        <w:t xml:space="preserve">(based on the 2001 census) </w:t>
      </w:r>
      <w:r w:rsidRPr="00BC658D">
        <w:rPr>
          <w:rFonts w:ascii="Arial" w:hAnsi="Arial"/>
          <w:sz w:val="24"/>
        </w:rPr>
        <w:t>mid-year population estimates by sex and single year of age, 2010</w:t>
      </w:r>
      <w:r w:rsidR="00DD2F95" w:rsidRPr="00BC658D">
        <w:rPr>
          <w:rFonts w:ascii="Arial" w:hAnsi="Arial"/>
          <w:sz w:val="24"/>
        </w:rPr>
        <w:t xml:space="preserve"> and 2011</w:t>
      </w:r>
      <w:r w:rsidRPr="00BC658D">
        <w:rPr>
          <w:rFonts w:ascii="Arial" w:hAnsi="Arial"/>
          <w:sz w:val="24"/>
        </w:rPr>
        <w:t>. Retrieved 25 April 2013 (</w:t>
      </w:r>
      <w:hyperlink r:id="rId8" w:history="1">
        <w:r w:rsidRPr="00BC658D">
          <w:rPr>
            <w:rStyle w:val="Hyperlink"/>
            <w:rFonts w:ascii="Arial" w:hAnsi="Arial"/>
            <w:sz w:val="24"/>
            <w:szCs w:val="24"/>
          </w:rPr>
          <w:t>http://www.gro-scotland.gov.uk</w:t>
        </w:r>
      </w:hyperlink>
      <w:r w:rsidRPr="00BC658D">
        <w:rPr>
          <w:rStyle w:val="Hyperlink"/>
          <w:rFonts w:ascii="Arial" w:hAnsi="Arial"/>
          <w:color w:val="000000"/>
          <w:sz w:val="24"/>
          <w:szCs w:val="24"/>
          <w:u w:val="none"/>
        </w:rPr>
        <w:t>).</w:t>
      </w:r>
    </w:p>
    <w:p w:rsidR="00B66150" w:rsidRPr="00BC658D" w:rsidRDefault="00B66150" w:rsidP="00B66150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>Comments</w:t>
      </w:r>
    </w:p>
    <w:p w:rsidR="00B66150" w:rsidRPr="00BC658D" w:rsidRDefault="00B66150" w:rsidP="00B66150">
      <w:pPr>
        <w:pStyle w:val="PreformattedText"/>
        <w:rPr>
          <w:rFonts w:ascii="Arial" w:hAnsi="Arial"/>
          <w:sz w:val="24"/>
        </w:rPr>
      </w:pPr>
      <w:r w:rsidRPr="00BC658D">
        <w:rPr>
          <w:rFonts w:ascii="Arial" w:hAnsi="Arial"/>
          <w:sz w:val="24"/>
        </w:rPr>
        <w:t>(Population estimates). Post-</w:t>
      </w:r>
      <w:proofErr w:type="spellStart"/>
      <w:r w:rsidRPr="00BC658D">
        <w:rPr>
          <w:rFonts w:ascii="Arial" w:hAnsi="Arial"/>
          <w:sz w:val="24"/>
        </w:rPr>
        <w:t>censal</w:t>
      </w:r>
      <w:proofErr w:type="spellEnd"/>
      <w:r w:rsidRPr="00BC658D">
        <w:rPr>
          <w:rFonts w:ascii="Arial" w:hAnsi="Arial"/>
          <w:sz w:val="24"/>
        </w:rPr>
        <w:t xml:space="preserve"> mid-year population estimates by sex and single year of until the last age 90+, 2010</w:t>
      </w:r>
      <w:r w:rsidR="00DD2F95" w:rsidRPr="00BC658D">
        <w:rPr>
          <w:rFonts w:ascii="Arial" w:hAnsi="Arial"/>
          <w:sz w:val="24"/>
        </w:rPr>
        <w:t xml:space="preserve"> and 2011</w:t>
      </w:r>
      <w:r w:rsidRPr="00BC658D">
        <w:rPr>
          <w:rFonts w:ascii="Arial" w:hAnsi="Arial"/>
          <w:sz w:val="24"/>
        </w:rPr>
        <w:t xml:space="preserve">. </w:t>
      </w:r>
    </w:p>
    <w:p w:rsidR="00B66150" w:rsidRPr="00BC658D" w:rsidRDefault="00B66150" w:rsidP="00B66150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t>Date</w:t>
      </w:r>
    </w:p>
    <w:p w:rsidR="00B66150" w:rsidRPr="00BC658D" w:rsidRDefault="00B66150" w:rsidP="00B66150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t>25.04.2013</w:t>
      </w:r>
    </w:p>
    <w:p w:rsidR="00B66150" w:rsidRPr="00BC658D" w:rsidRDefault="00B66150" w:rsidP="00B66150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t>Reference Person</w:t>
      </w:r>
    </w:p>
    <w:p w:rsidR="00B66150" w:rsidRPr="007E44DD" w:rsidRDefault="00B66150" w:rsidP="00B66150">
      <w:pPr>
        <w:pStyle w:val="PreformattedText"/>
        <w:rPr>
          <w:rFonts w:ascii="Arial" w:hAnsi="Arial"/>
          <w:sz w:val="24"/>
          <w:lang w:val="fr-FR"/>
        </w:rPr>
      </w:pPr>
      <w:r w:rsidRPr="00BC658D">
        <w:rPr>
          <w:rFonts w:ascii="Arial" w:hAnsi="Arial"/>
          <w:sz w:val="24"/>
          <w:lang w:val="fr-FR"/>
        </w:rPr>
        <w:t>Domantas Jasilionis (jasilionis@demogr.mpg.de)</w:t>
      </w:r>
      <w:bookmarkStart w:id="0" w:name="_GoBack"/>
      <w:bookmarkEnd w:id="0"/>
    </w:p>
    <w:p w:rsidR="00B66150" w:rsidRDefault="00B66150">
      <w:pPr>
        <w:pStyle w:val="PreformattedText"/>
        <w:rPr>
          <w:rFonts w:ascii="Arial" w:hAnsi="Arial"/>
          <w:sz w:val="24"/>
          <w:lang w:val="fr-FR"/>
        </w:rPr>
      </w:pPr>
    </w:p>
    <w:p w:rsidR="00B66150" w:rsidRPr="007E44DD" w:rsidRDefault="00B66150">
      <w:pPr>
        <w:pStyle w:val="PreformattedText"/>
        <w:rPr>
          <w:rFonts w:ascii="Arial" w:hAnsi="Arial"/>
          <w:sz w:val="24"/>
          <w:lang w:val="fr-FR"/>
        </w:rPr>
      </w:pPr>
    </w:p>
    <w:sectPr w:rsidR="00B66150" w:rsidRPr="007E44DD">
      <w:footnotePr>
        <w:pos w:val="beneathText"/>
      </w:footnotePr>
      <w:pgSz w:w="12240" w:h="15840"/>
      <w:pgMar w:top="1134" w:right="1134" w:bottom="1134" w:left="1134" w:header="1134" w:footer="113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C5"/>
    <w:rsid w:val="00011C80"/>
    <w:rsid w:val="00026D1B"/>
    <w:rsid w:val="0008315D"/>
    <w:rsid w:val="000C5A12"/>
    <w:rsid w:val="000D2C2D"/>
    <w:rsid w:val="000D6500"/>
    <w:rsid w:val="000E21AC"/>
    <w:rsid w:val="000E3B28"/>
    <w:rsid w:val="000F42F4"/>
    <w:rsid w:val="00122EA6"/>
    <w:rsid w:val="0018483E"/>
    <w:rsid w:val="001B2C87"/>
    <w:rsid w:val="001D5322"/>
    <w:rsid w:val="00277E47"/>
    <w:rsid w:val="002C0194"/>
    <w:rsid w:val="003239F1"/>
    <w:rsid w:val="00332B22"/>
    <w:rsid w:val="003802E4"/>
    <w:rsid w:val="003B1EC5"/>
    <w:rsid w:val="003B3ED8"/>
    <w:rsid w:val="003C1EA1"/>
    <w:rsid w:val="003C623A"/>
    <w:rsid w:val="0042117F"/>
    <w:rsid w:val="004263E1"/>
    <w:rsid w:val="00436A58"/>
    <w:rsid w:val="00486970"/>
    <w:rsid w:val="004D7267"/>
    <w:rsid w:val="004F09FC"/>
    <w:rsid w:val="00502FB1"/>
    <w:rsid w:val="005A5081"/>
    <w:rsid w:val="005E54B2"/>
    <w:rsid w:val="005F0E88"/>
    <w:rsid w:val="005F372A"/>
    <w:rsid w:val="00621ADD"/>
    <w:rsid w:val="00666234"/>
    <w:rsid w:val="00697A7A"/>
    <w:rsid w:val="006A7118"/>
    <w:rsid w:val="006B7A84"/>
    <w:rsid w:val="00760AD8"/>
    <w:rsid w:val="00762195"/>
    <w:rsid w:val="007A308A"/>
    <w:rsid w:val="007C3A6F"/>
    <w:rsid w:val="007E44DD"/>
    <w:rsid w:val="007F412B"/>
    <w:rsid w:val="00811346"/>
    <w:rsid w:val="00814A89"/>
    <w:rsid w:val="00840E16"/>
    <w:rsid w:val="008475AC"/>
    <w:rsid w:val="0085013F"/>
    <w:rsid w:val="00867FC4"/>
    <w:rsid w:val="008811F7"/>
    <w:rsid w:val="008974B1"/>
    <w:rsid w:val="008A51E9"/>
    <w:rsid w:val="008E4D5A"/>
    <w:rsid w:val="008E7E5D"/>
    <w:rsid w:val="00920EEB"/>
    <w:rsid w:val="00930AA5"/>
    <w:rsid w:val="00943B7B"/>
    <w:rsid w:val="0097528B"/>
    <w:rsid w:val="009860F3"/>
    <w:rsid w:val="009B7E15"/>
    <w:rsid w:val="009C44BD"/>
    <w:rsid w:val="009D2FC8"/>
    <w:rsid w:val="009D3D10"/>
    <w:rsid w:val="009F141D"/>
    <w:rsid w:val="009F2D61"/>
    <w:rsid w:val="009F5E9C"/>
    <w:rsid w:val="00A218FC"/>
    <w:rsid w:val="00A3417A"/>
    <w:rsid w:val="00A616EF"/>
    <w:rsid w:val="00A65AFB"/>
    <w:rsid w:val="00A74826"/>
    <w:rsid w:val="00A94155"/>
    <w:rsid w:val="00AA6E15"/>
    <w:rsid w:val="00B155D8"/>
    <w:rsid w:val="00B53FB6"/>
    <w:rsid w:val="00B56254"/>
    <w:rsid w:val="00B66150"/>
    <w:rsid w:val="00B84E9D"/>
    <w:rsid w:val="00B85FBC"/>
    <w:rsid w:val="00B87871"/>
    <w:rsid w:val="00BA6361"/>
    <w:rsid w:val="00BC658D"/>
    <w:rsid w:val="00BC6765"/>
    <w:rsid w:val="00C238E4"/>
    <w:rsid w:val="00C43829"/>
    <w:rsid w:val="00C52134"/>
    <w:rsid w:val="00C52155"/>
    <w:rsid w:val="00C5290E"/>
    <w:rsid w:val="00CF2D97"/>
    <w:rsid w:val="00D174EA"/>
    <w:rsid w:val="00D448EA"/>
    <w:rsid w:val="00D61ADF"/>
    <w:rsid w:val="00D654B3"/>
    <w:rsid w:val="00D6563E"/>
    <w:rsid w:val="00D84C6D"/>
    <w:rsid w:val="00DB093C"/>
    <w:rsid w:val="00DC6EEF"/>
    <w:rsid w:val="00DD2F95"/>
    <w:rsid w:val="00DF1CD8"/>
    <w:rsid w:val="00E44651"/>
    <w:rsid w:val="00E567EE"/>
    <w:rsid w:val="00E87860"/>
    <w:rsid w:val="00E95368"/>
    <w:rsid w:val="00EA200C"/>
    <w:rsid w:val="00EA25B1"/>
    <w:rsid w:val="00EC584B"/>
    <w:rsid w:val="00EE54AA"/>
    <w:rsid w:val="00F421C9"/>
    <w:rsid w:val="00F568E7"/>
    <w:rsid w:val="00F81036"/>
    <w:rsid w:val="00FD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Thorndale" w:hAnsi="Thorndale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PreformattedText">
    <w:name w:val="Preformatted Text"/>
    <w:basedOn w:val="Normal"/>
    <w:rPr>
      <w:sz w:val="20"/>
    </w:rPr>
  </w:style>
  <w:style w:type="paragraph" w:styleId="PlainText">
    <w:name w:val="Plain Text"/>
    <w:basedOn w:val="Normal"/>
    <w:rsid w:val="00BC6765"/>
    <w:pPr>
      <w:widowControl/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BalloonText">
    <w:name w:val="Balloon Text"/>
    <w:basedOn w:val="Normal"/>
    <w:semiHidden/>
    <w:rsid w:val="00D654B3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DB093C"/>
    <w:rPr>
      <w:sz w:val="16"/>
      <w:szCs w:val="16"/>
    </w:rPr>
  </w:style>
  <w:style w:type="paragraph" w:styleId="CommentText">
    <w:name w:val="annotation text"/>
    <w:basedOn w:val="Normal"/>
    <w:semiHidden/>
    <w:rsid w:val="00DB093C"/>
    <w:rPr>
      <w:sz w:val="20"/>
    </w:rPr>
  </w:style>
  <w:style w:type="paragraph" w:styleId="CommentSubject">
    <w:name w:val="annotation subject"/>
    <w:basedOn w:val="CommentText"/>
    <w:next w:val="CommentText"/>
    <w:semiHidden/>
    <w:rsid w:val="00DB09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Thorndale" w:hAnsi="Thorndale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PreformattedText">
    <w:name w:val="Preformatted Text"/>
    <w:basedOn w:val="Normal"/>
    <w:rPr>
      <w:sz w:val="20"/>
    </w:rPr>
  </w:style>
  <w:style w:type="paragraph" w:styleId="PlainText">
    <w:name w:val="Plain Text"/>
    <w:basedOn w:val="Normal"/>
    <w:rsid w:val="00BC6765"/>
    <w:pPr>
      <w:widowControl/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BalloonText">
    <w:name w:val="Balloon Text"/>
    <w:basedOn w:val="Normal"/>
    <w:semiHidden/>
    <w:rsid w:val="00D654B3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DB093C"/>
    <w:rPr>
      <w:sz w:val="16"/>
      <w:szCs w:val="16"/>
    </w:rPr>
  </w:style>
  <w:style w:type="paragraph" w:styleId="CommentText">
    <w:name w:val="annotation text"/>
    <w:basedOn w:val="Normal"/>
    <w:semiHidden/>
    <w:rsid w:val="00DB093C"/>
    <w:rPr>
      <w:sz w:val="20"/>
    </w:rPr>
  </w:style>
  <w:style w:type="paragraph" w:styleId="CommentSubject">
    <w:name w:val="annotation subject"/>
    <w:basedOn w:val="CommentText"/>
    <w:next w:val="CommentText"/>
    <w:semiHidden/>
    <w:rsid w:val="00DB09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o-scotland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o-scotland.gov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ro-scotland.gov.uk" TargetMode="External"/><Relationship Id="rId5" Type="http://schemas.openxmlformats.org/officeDocument/2006/relationships/hyperlink" Target="http://www.gro-scotland.gov.u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422A87A9</Template>
  <TotalTime>0</TotalTime>
  <Pages>6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RefCode</vt:lpstr>
    </vt:vector>
  </TitlesOfParts>
  <Company>MPI for Demographic Research</Company>
  <LinksUpToDate>false</LinksUpToDate>
  <CharactersWithSpaces>8858</CharactersWithSpaces>
  <SharedDoc>false</SharedDoc>
  <HLinks>
    <vt:vector size="24" baseType="variant">
      <vt:variant>
        <vt:i4>3735673</vt:i4>
      </vt:variant>
      <vt:variant>
        <vt:i4>9</vt:i4>
      </vt:variant>
      <vt:variant>
        <vt:i4>0</vt:i4>
      </vt:variant>
      <vt:variant>
        <vt:i4>5</vt:i4>
      </vt:variant>
      <vt:variant>
        <vt:lpwstr>http://www.gro-scotland.gov.uk/</vt:lpwstr>
      </vt:variant>
      <vt:variant>
        <vt:lpwstr/>
      </vt:variant>
      <vt:variant>
        <vt:i4>3735673</vt:i4>
      </vt:variant>
      <vt:variant>
        <vt:i4>6</vt:i4>
      </vt:variant>
      <vt:variant>
        <vt:i4>0</vt:i4>
      </vt:variant>
      <vt:variant>
        <vt:i4>5</vt:i4>
      </vt:variant>
      <vt:variant>
        <vt:lpwstr>http://www.gro-scotland.gov.uk/</vt:lpwstr>
      </vt:variant>
      <vt:variant>
        <vt:lpwstr/>
      </vt:variant>
      <vt:variant>
        <vt:i4>3735673</vt:i4>
      </vt:variant>
      <vt:variant>
        <vt:i4>3</vt:i4>
      </vt:variant>
      <vt:variant>
        <vt:i4>0</vt:i4>
      </vt:variant>
      <vt:variant>
        <vt:i4>5</vt:i4>
      </vt:variant>
      <vt:variant>
        <vt:lpwstr>http://www.gro-scotland.gov.uk/</vt:lpwstr>
      </vt:variant>
      <vt:variant>
        <vt:lpwstr/>
      </vt:variant>
      <vt:variant>
        <vt:i4>3735673</vt:i4>
      </vt:variant>
      <vt:variant>
        <vt:i4>0</vt:i4>
      </vt:variant>
      <vt:variant>
        <vt:i4>0</vt:i4>
      </vt:variant>
      <vt:variant>
        <vt:i4>5</vt:i4>
      </vt:variant>
      <vt:variant>
        <vt:lpwstr>http://www.gro-scotland.gov.uk/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RefCode</dc:title>
  <dc:creator>Jasilionis, Domantas</dc:creator>
  <cp:lastModifiedBy>Jasilionis, Domantas</cp:lastModifiedBy>
  <cp:revision>2</cp:revision>
  <cp:lastPrinted>2010-11-10T17:44:00Z</cp:lastPrinted>
  <dcterms:created xsi:type="dcterms:W3CDTF">2013-05-06T10:12:00Z</dcterms:created>
  <dcterms:modified xsi:type="dcterms:W3CDTF">2013-05-06T10:12:00Z</dcterms:modified>
</cp:coreProperties>
</file>